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61C2" w14:textId="77777777" w:rsidR="00296351" w:rsidRDefault="00296351">
      <w:pPr>
        <w:spacing w:before="0" w:after="160" w:line="259" w:lineRule="auto"/>
      </w:pPr>
    </w:p>
    <w:p w14:paraId="7B321E39" w14:textId="77777777" w:rsidR="00296351" w:rsidRDefault="00296351" w:rsidP="00296351">
      <w:pPr>
        <w:autoSpaceDE w:val="0"/>
        <w:autoSpaceDN w:val="0"/>
        <w:spacing w:before="40" w:after="40"/>
        <w:jc w:val="center"/>
        <w:rPr>
          <w:rFonts w:asciiTheme="minorHAnsi" w:hAnsiTheme="minorHAnsi"/>
          <w:b/>
          <w:bCs/>
          <w:sz w:val="68"/>
          <w:szCs w:val="68"/>
        </w:rPr>
      </w:pPr>
    </w:p>
    <w:p w14:paraId="4CBE6D3D" w14:textId="77777777" w:rsidR="00296351" w:rsidRDefault="00296351" w:rsidP="00296351">
      <w:pPr>
        <w:autoSpaceDE w:val="0"/>
        <w:autoSpaceDN w:val="0"/>
        <w:spacing w:before="40" w:after="40"/>
        <w:jc w:val="center"/>
        <w:rPr>
          <w:rFonts w:asciiTheme="minorHAnsi" w:hAnsiTheme="minorHAnsi"/>
          <w:b/>
          <w:bCs/>
          <w:sz w:val="68"/>
          <w:szCs w:val="68"/>
        </w:rPr>
      </w:pPr>
    </w:p>
    <w:p w14:paraId="407192CE" w14:textId="45D80D9E" w:rsidR="00296351" w:rsidRPr="00296351" w:rsidRDefault="006F3A0A" w:rsidP="00296351">
      <w:pPr>
        <w:pStyle w:val="Title"/>
      </w:pPr>
      <w:r>
        <w:t>Corteva</w:t>
      </w:r>
    </w:p>
    <w:p w14:paraId="6019B3EA" w14:textId="77777777" w:rsidR="00296351" w:rsidRPr="00296351" w:rsidRDefault="00296351" w:rsidP="00296351">
      <w:pPr>
        <w:pStyle w:val="Title"/>
      </w:pPr>
    </w:p>
    <w:p w14:paraId="5517F1FF" w14:textId="4CE40D31" w:rsidR="00296351" w:rsidRPr="00296351" w:rsidRDefault="006F3A0A" w:rsidP="00296351">
      <w:pPr>
        <w:pStyle w:val="Subtitle"/>
      </w:pPr>
      <w:r>
        <w:t>Code Challenge</w:t>
      </w:r>
      <w:r w:rsidR="00CB09A2">
        <w:t xml:space="preserve"> </w:t>
      </w:r>
      <w:r w:rsidR="00CB09A2">
        <w:br/>
      </w:r>
      <w:r>
        <w:rPr>
          <w:sz w:val="40"/>
          <w:szCs w:val="40"/>
        </w:rPr>
        <w:t>Response Document</w:t>
      </w:r>
    </w:p>
    <w:p w14:paraId="12ABA340" w14:textId="77777777" w:rsidR="00296351" w:rsidRPr="00296351" w:rsidRDefault="00296351" w:rsidP="00296351">
      <w:pPr>
        <w:autoSpaceDE w:val="0"/>
        <w:autoSpaceDN w:val="0"/>
        <w:spacing w:before="40" w:after="40"/>
        <w:jc w:val="center"/>
        <w:rPr>
          <w:rFonts w:asciiTheme="minorHAnsi" w:hAnsiTheme="minorHAnsi"/>
        </w:rPr>
      </w:pPr>
    </w:p>
    <w:p w14:paraId="5DA27908" w14:textId="77777777" w:rsidR="005A10C6" w:rsidRDefault="005A10C6" w:rsidP="00260989">
      <w:pPr>
        <w:autoSpaceDE w:val="0"/>
        <w:autoSpaceDN w:val="0"/>
        <w:rPr>
          <w:rFonts w:asciiTheme="minorHAnsi" w:hAnsiTheme="minorHAnsi"/>
          <w:sz w:val="19"/>
          <w:szCs w:val="19"/>
        </w:rPr>
      </w:pPr>
    </w:p>
    <w:p w14:paraId="3D0A1D3F" w14:textId="1C4F9611" w:rsidR="00296351" w:rsidRDefault="00410AFF" w:rsidP="00296351">
      <w:pPr>
        <w:autoSpaceDE w:val="0"/>
        <w:autoSpaceDN w:val="0"/>
        <w:jc w:val="center"/>
        <w:rPr>
          <w:rFonts w:asciiTheme="minorHAnsi" w:hAnsiTheme="minorHAnsi"/>
          <w:sz w:val="40"/>
          <w:szCs w:val="40"/>
        </w:rPr>
      </w:pPr>
      <w:r>
        <w:rPr>
          <w:rFonts w:asciiTheme="minorHAnsi" w:hAnsiTheme="minorHAnsi"/>
          <w:sz w:val="40"/>
          <w:szCs w:val="40"/>
        </w:rPr>
        <w:t>Date</w:t>
      </w:r>
      <w:r w:rsidR="001142CB">
        <w:rPr>
          <w:rFonts w:asciiTheme="minorHAnsi" w:hAnsiTheme="minorHAnsi"/>
          <w:sz w:val="40"/>
          <w:szCs w:val="40"/>
        </w:rPr>
        <w:t xml:space="preserve"> </w:t>
      </w:r>
      <w:r w:rsidR="006F3A0A">
        <w:rPr>
          <w:rFonts w:asciiTheme="minorHAnsi" w:hAnsiTheme="minorHAnsi"/>
          <w:sz w:val="40"/>
          <w:szCs w:val="40"/>
        </w:rPr>
        <w:t>04</w:t>
      </w:r>
      <w:r w:rsidR="001142CB">
        <w:rPr>
          <w:rFonts w:asciiTheme="minorHAnsi" w:hAnsiTheme="minorHAnsi"/>
          <w:sz w:val="40"/>
          <w:szCs w:val="40"/>
        </w:rPr>
        <w:t>/</w:t>
      </w:r>
      <w:r w:rsidR="006F3A0A">
        <w:rPr>
          <w:rFonts w:asciiTheme="minorHAnsi" w:hAnsiTheme="minorHAnsi"/>
          <w:sz w:val="40"/>
          <w:szCs w:val="40"/>
        </w:rPr>
        <w:t>02</w:t>
      </w:r>
      <w:r w:rsidR="001142CB">
        <w:rPr>
          <w:rFonts w:asciiTheme="minorHAnsi" w:hAnsiTheme="minorHAnsi"/>
          <w:sz w:val="40"/>
          <w:szCs w:val="40"/>
        </w:rPr>
        <w:t>/2023</w:t>
      </w:r>
    </w:p>
    <w:p w14:paraId="4810BE99" w14:textId="77777777" w:rsidR="00CF33A1" w:rsidRDefault="00CF33A1" w:rsidP="00296351">
      <w:pPr>
        <w:autoSpaceDE w:val="0"/>
        <w:autoSpaceDN w:val="0"/>
        <w:jc w:val="center"/>
        <w:rPr>
          <w:rFonts w:asciiTheme="minorHAnsi" w:hAnsiTheme="minorHAnsi"/>
          <w:sz w:val="40"/>
          <w:szCs w:val="40"/>
        </w:rPr>
      </w:pPr>
    </w:p>
    <w:p w14:paraId="456CBCB6" w14:textId="77777777" w:rsidR="00CF33A1" w:rsidRDefault="00CF33A1" w:rsidP="00CF33A1">
      <w:pPr>
        <w:autoSpaceDE w:val="0"/>
        <w:autoSpaceDN w:val="0"/>
        <w:jc w:val="center"/>
      </w:pPr>
      <w:r>
        <w:rPr>
          <w:rFonts w:asciiTheme="minorHAnsi" w:hAnsiTheme="minorHAnsi"/>
          <w:noProof/>
          <w:sz w:val="19"/>
          <w:szCs w:val="19"/>
        </w:rPr>
        <w:drawing>
          <wp:anchor distT="0" distB="0" distL="114300" distR="114300" simplePos="0" relativeHeight="251658240" behindDoc="0" locked="0" layoutInCell="1" allowOverlap="1" wp14:anchorId="1F270767" wp14:editId="3753C38D">
            <wp:simplePos x="0" y="0"/>
            <wp:positionH relativeFrom="column">
              <wp:posOffset>2179955</wp:posOffset>
            </wp:positionH>
            <wp:positionV relativeFrom="paragraph">
              <wp:posOffset>-2540</wp:posOffset>
            </wp:positionV>
            <wp:extent cx="1578610" cy="46609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8610" cy="466090"/>
                    </a:xfrm>
                    <a:prstGeom prst="rect">
                      <a:avLst/>
                    </a:prstGeom>
                    <a:noFill/>
                  </pic:spPr>
                </pic:pic>
              </a:graphicData>
            </a:graphic>
          </wp:anchor>
        </w:drawing>
      </w:r>
    </w:p>
    <w:p w14:paraId="779076BE" w14:textId="77777777" w:rsidR="00296351" w:rsidRPr="0063535A" w:rsidRDefault="00296351" w:rsidP="00CF33A1">
      <w:pPr>
        <w:pStyle w:val="NoSpacing"/>
        <w:numPr>
          <w:ilvl w:val="0"/>
          <w:numId w:val="0"/>
        </w:numPr>
        <w:jc w:val="center"/>
      </w:pPr>
      <w:r w:rsidRPr="0063535A">
        <w:t>Moser Consulting, Incorporated</w:t>
      </w:r>
    </w:p>
    <w:p w14:paraId="7C28550D" w14:textId="77777777" w:rsidR="00296351" w:rsidRPr="0063535A" w:rsidRDefault="00296351" w:rsidP="00CF33A1">
      <w:pPr>
        <w:pStyle w:val="NoSpacing"/>
        <w:numPr>
          <w:ilvl w:val="0"/>
          <w:numId w:val="0"/>
        </w:numPr>
        <w:jc w:val="center"/>
      </w:pPr>
      <w:r w:rsidRPr="0063535A">
        <w:t>6220 Castleway West Drive</w:t>
      </w:r>
    </w:p>
    <w:p w14:paraId="3253C1A5" w14:textId="77777777" w:rsidR="00296351" w:rsidRPr="0063535A" w:rsidRDefault="00296351" w:rsidP="00CF33A1">
      <w:pPr>
        <w:pStyle w:val="NoSpacing"/>
        <w:numPr>
          <w:ilvl w:val="0"/>
          <w:numId w:val="0"/>
        </w:numPr>
        <w:jc w:val="center"/>
      </w:pPr>
      <w:r w:rsidRPr="0063535A">
        <w:t>Indianapolis, IN  46250</w:t>
      </w:r>
    </w:p>
    <w:p w14:paraId="52389C66" w14:textId="77777777" w:rsidR="00296351" w:rsidRDefault="00296351" w:rsidP="00CF33A1">
      <w:pPr>
        <w:pStyle w:val="NoSpacing"/>
        <w:numPr>
          <w:ilvl w:val="0"/>
          <w:numId w:val="0"/>
        </w:numPr>
        <w:jc w:val="center"/>
      </w:pPr>
      <w:r w:rsidRPr="0063535A">
        <w:t>Phone:  317-596-8022</w:t>
      </w:r>
    </w:p>
    <w:p w14:paraId="60D4DD81" w14:textId="77777777" w:rsidR="00296351" w:rsidRPr="005A10C6" w:rsidRDefault="00296351">
      <w:pPr>
        <w:spacing w:before="0" w:after="160" w:line="259" w:lineRule="auto"/>
        <w:rPr>
          <w:rFonts w:asciiTheme="minorHAnsi" w:hAnsiTheme="minorHAnsi"/>
          <w:sz w:val="24"/>
        </w:rPr>
      </w:pPr>
    </w:p>
    <w:p w14:paraId="61427FA5" w14:textId="77777777" w:rsidR="009E6CB8" w:rsidRPr="009E6CB8" w:rsidRDefault="009E6CB8">
      <w:pPr>
        <w:spacing w:before="0" w:after="160" w:line="259" w:lineRule="auto"/>
        <w:rPr>
          <w:rFonts w:asciiTheme="minorHAnsi" w:hAnsiTheme="minorHAnsi"/>
          <w:vertAlign w:val="superscript"/>
        </w:rPr>
        <w:sectPr w:rsidR="009E6CB8" w:rsidRPr="009E6CB8" w:rsidSect="005E6E8F">
          <w:headerReference w:type="default" r:id="rId12"/>
          <w:footerReference w:type="default" r:id="rId13"/>
          <w:pgSz w:w="12240" w:h="15840"/>
          <w:pgMar w:top="1440" w:right="1440" w:bottom="1440" w:left="1440" w:header="432" w:footer="432" w:gutter="0"/>
          <w:pgNumType w:start="0"/>
          <w:cols w:space="720"/>
          <w:titlePg/>
          <w:docGrid w:linePitch="360"/>
        </w:sectPr>
      </w:pPr>
    </w:p>
    <w:sdt>
      <w:sdtPr>
        <w:rPr>
          <w:rFonts w:asciiTheme="minorHAnsi" w:eastAsiaTheme="minorEastAsia" w:hAnsiTheme="minorHAnsi" w:cs="Times New Roman"/>
          <w:color w:val="auto"/>
          <w:sz w:val="22"/>
          <w:szCs w:val="22"/>
        </w:rPr>
        <w:id w:val="-745033456"/>
        <w:docPartObj>
          <w:docPartGallery w:val="Table of Contents"/>
          <w:docPartUnique/>
        </w:docPartObj>
      </w:sdtPr>
      <w:sdtEndPr>
        <w:rPr>
          <w:b/>
          <w:bCs/>
          <w:noProof/>
        </w:rPr>
      </w:sdtEndPr>
      <w:sdtContent>
        <w:p w14:paraId="4F27B85A" w14:textId="77777777" w:rsidR="00202DC8" w:rsidRPr="005A10C6" w:rsidRDefault="00202DC8">
          <w:pPr>
            <w:pStyle w:val="TOCHeading"/>
            <w:rPr>
              <w:rFonts w:asciiTheme="minorHAnsi" w:hAnsiTheme="minorHAnsi"/>
            </w:rPr>
          </w:pPr>
          <w:r w:rsidRPr="005A10C6">
            <w:rPr>
              <w:rFonts w:asciiTheme="minorHAnsi" w:hAnsiTheme="minorHAnsi"/>
            </w:rPr>
            <w:t>Table of Contents</w:t>
          </w:r>
        </w:p>
        <w:p w14:paraId="21678FE2" w14:textId="1CF83C01" w:rsidR="00BC0089" w:rsidRDefault="00202DC8">
          <w:pPr>
            <w:pStyle w:val="TOC1"/>
            <w:rPr>
              <w:rFonts w:cstheme="minorBidi"/>
              <w:noProof/>
              <w:sz w:val="24"/>
              <w:szCs w:val="24"/>
            </w:rPr>
          </w:pPr>
          <w:r w:rsidRPr="005A10C6">
            <w:fldChar w:fldCharType="begin"/>
          </w:r>
          <w:r w:rsidRPr="005A10C6">
            <w:instrText xml:space="preserve"> TOC \o "1-3" \h \z \u </w:instrText>
          </w:r>
          <w:r w:rsidRPr="005A10C6">
            <w:fldChar w:fldCharType="separate"/>
          </w:r>
          <w:hyperlink w:anchor="_Toc131350694" w:history="1">
            <w:r w:rsidR="00BC0089" w:rsidRPr="00FA7016">
              <w:rPr>
                <w:rStyle w:val="Hyperlink"/>
                <w:noProof/>
              </w:rPr>
              <w:t>Problem 1 – Data modeling</w:t>
            </w:r>
            <w:r w:rsidR="00BC0089">
              <w:rPr>
                <w:noProof/>
                <w:webHidden/>
              </w:rPr>
              <w:tab/>
            </w:r>
            <w:r w:rsidR="00BC0089">
              <w:rPr>
                <w:noProof/>
                <w:webHidden/>
              </w:rPr>
              <w:fldChar w:fldCharType="begin"/>
            </w:r>
            <w:r w:rsidR="00BC0089">
              <w:rPr>
                <w:noProof/>
                <w:webHidden/>
              </w:rPr>
              <w:instrText xml:space="preserve"> PAGEREF _Toc131350694 \h </w:instrText>
            </w:r>
            <w:r w:rsidR="00BC0089">
              <w:rPr>
                <w:noProof/>
                <w:webHidden/>
              </w:rPr>
            </w:r>
            <w:r w:rsidR="00BC0089">
              <w:rPr>
                <w:noProof/>
                <w:webHidden/>
              </w:rPr>
              <w:fldChar w:fldCharType="separate"/>
            </w:r>
            <w:r w:rsidR="00BC0089">
              <w:rPr>
                <w:noProof/>
                <w:webHidden/>
              </w:rPr>
              <w:t>1</w:t>
            </w:r>
            <w:r w:rsidR="00BC0089">
              <w:rPr>
                <w:noProof/>
                <w:webHidden/>
              </w:rPr>
              <w:fldChar w:fldCharType="end"/>
            </w:r>
          </w:hyperlink>
        </w:p>
        <w:p w14:paraId="1D079D75" w14:textId="2E2DE8E5" w:rsidR="00BC0089" w:rsidRDefault="00BC0089">
          <w:pPr>
            <w:pStyle w:val="TOC2"/>
            <w:tabs>
              <w:tab w:val="right" w:leader="dot" w:pos="9350"/>
            </w:tabs>
            <w:rPr>
              <w:rFonts w:cstheme="minorBidi"/>
              <w:noProof/>
              <w:sz w:val="24"/>
              <w:szCs w:val="24"/>
            </w:rPr>
          </w:pPr>
          <w:hyperlink w:anchor="_Toc131350695" w:history="1">
            <w:r w:rsidRPr="00FA7016">
              <w:rPr>
                <w:rStyle w:val="Hyperlink"/>
                <w:noProof/>
              </w:rPr>
              <w:t>Analysis of Problem</w:t>
            </w:r>
            <w:r>
              <w:rPr>
                <w:noProof/>
                <w:webHidden/>
              </w:rPr>
              <w:tab/>
            </w:r>
            <w:r>
              <w:rPr>
                <w:noProof/>
                <w:webHidden/>
              </w:rPr>
              <w:fldChar w:fldCharType="begin"/>
            </w:r>
            <w:r>
              <w:rPr>
                <w:noProof/>
                <w:webHidden/>
              </w:rPr>
              <w:instrText xml:space="preserve"> PAGEREF _Toc131350695 \h </w:instrText>
            </w:r>
            <w:r>
              <w:rPr>
                <w:noProof/>
                <w:webHidden/>
              </w:rPr>
            </w:r>
            <w:r>
              <w:rPr>
                <w:noProof/>
                <w:webHidden/>
              </w:rPr>
              <w:fldChar w:fldCharType="separate"/>
            </w:r>
            <w:r>
              <w:rPr>
                <w:noProof/>
                <w:webHidden/>
              </w:rPr>
              <w:t>1</w:t>
            </w:r>
            <w:r>
              <w:rPr>
                <w:noProof/>
                <w:webHidden/>
              </w:rPr>
              <w:fldChar w:fldCharType="end"/>
            </w:r>
          </w:hyperlink>
        </w:p>
        <w:p w14:paraId="48304880" w14:textId="4BC4B013" w:rsidR="00BC0089" w:rsidRDefault="00BC0089">
          <w:pPr>
            <w:pStyle w:val="TOC2"/>
            <w:tabs>
              <w:tab w:val="right" w:leader="dot" w:pos="9350"/>
            </w:tabs>
            <w:rPr>
              <w:rFonts w:cstheme="minorBidi"/>
              <w:noProof/>
              <w:sz w:val="24"/>
              <w:szCs w:val="24"/>
            </w:rPr>
          </w:pPr>
          <w:hyperlink w:anchor="_Toc131350696" w:history="1">
            <w:r w:rsidRPr="00FA7016">
              <w:rPr>
                <w:rStyle w:val="Hyperlink"/>
                <w:noProof/>
              </w:rPr>
              <w:t>Database Platform</w:t>
            </w:r>
            <w:r>
              <w:rPr>
                <w:noProof/>
                <w:webHidden/>
              </w:rPr>
              <w:tab/>
            </w:r>
            <w:r>
              <w:rPr>
                <w:noProof/>
                <w:webHidden/>
              </w:rPr>
              <w:fldChar w:fldCharType="begin"/>
            </w:r>
            <w:r>
              <w:rPr>
                <w:noProof/>
                <w:webHidden/>
              </w:rPr>
              <w:instrText xml:space="preserve"> PAGEREF _Toc131350696 \h </w:instrText>
            </w:r>
            <w:r>
              <w:rPr>
                <w:noProof/>
                <w:webHidden/>
              </w:rPr>
            </w:r>
            <w:r>
              <w:rPr>
                <w:noProof/>
                <w:webHidden/>
              </w:rPr>
              <w:fldChar w:fldCharType="separate"/>
            </w:r>
            <w:r>
              <w:rPr>
                <w:noProof/>
                <w:webHidden/>
              </w:rPr>
              <w:t>1</w:t>
            </w:r>
            <w:r>
              <w:rPr>
                <w:noProof/>
                <w:webHidden/>
              </w:rPr>
              <w:fldChar w:fldCharType="end"/>
            </w:r>
          </w:hyperlink>
        </w:p>
        <w:p w14:paraId="7F5A3CC6" w14:textId="7681D69B" w:rsidR="00BC0089" w:rsidRDefault="00BC0089">
          <w:pPr>
            <w:pStyle w:val="TOC2"/>
            <w:tabs>
              <w:tab w:val="right" w:leader="dot" w:pos="9350"/>
            </w:tabs>
            <w:rPr>
              <w:rFonts w:cstheme="minorBidi"/>
              <w:noProof/>
              <w:sz w:val="24"/>
              <w:szCs w:val="24"/>
            </w:rPr>
          </w:pPr>
          <w:hyperlink w:anchor="_Toc131350697" w:history="1">
            <w:r w:rsidRPr="00FA7016">
              <w:rPr>
                <w:rStyle w:val="Hyperlink"/>
                <w:noProof/>
              </w:rPr>
              <w:t>Data Mode</w:t>
            </w:r>
            <w:r>
              <w:rPr>
                <w:noProof/>
                <w:webHidden/>
              </w:rPr>
              <w:tab/>
            </w:r>
            <w:r>
              <w:rPr>
                <w:noProof/>
                <w:webHidden/>
              </w:rPr>
              <w:fldChar w:fldCharType="begin"/>
            </w:r>
            <w:r>
              <w:rPr>
                <w:noProof/>
                <w:webHidden/>
              </w:rPr>
              <w:instrText xml:space="preserve"> PAGEREF _Toc131350697 \h </w:instrText>
            </w:r>
            <w:r>
              <w:rPr>
                <w:noProof/>
                <w:webHidden/>
              </w:rPr>
            </w:r>
            <w:r>
              <w:rPr>
                <w:noProof/>
                <w:webHidden/>
              </w:rPr>
              <w:fldChar w:fldCharType="separate"/>
            </w:r>
            <w:r>
              <w:rPr>
                <w:noProof/>
                <w:webHidden/>
              </w:rPr>
              <w:t>1</w:t>
            </w:r>
            <w:r>
              <w:rPr>
                <w:noProof/>
                <w:webHidden/>
              </w:rPr>
              <w:fldChar w:fldCharType="end"/>
            </w:r>
          </w:hyperlink>
        </w:p>
        <w:p w14:paraId="43DA75CF" w14:textId="27680492" w:rsidR="00BC0089" w:rsidRDefault="00BC0089">
          <w:pPr>
            <w:pStyle w:val="TOC2"/>
            <w:tabs>
              <w:tab w:val="right" w:leader="dot" w:pos="9350"/>
            </w:tabs>
            <w:rPr>
              <w:rFonts w:cstheme="minorBidi"/>
              <w:noProof/>
              <w:sz w:val="24"/>
              <w:szCs w:val="24"/>
            </w:rPr>
          </w:pPr>
          <w:hyperlink w:anchor="_Toc131350698" w:history="1">
            <w:r w:rsidRPr="00FA7016">
              <w:rPr>
                <w:rStyle w:val="Hyperlink"/>
                <w:noProof/>
              </w:rPr>
              <w:t>Database Scripts</w:t>
            </w:r>
            <w:r>
              <w:rPr>
                <w:noProof/>
                <w:webHidden/>
              </w:rPr>
              <w:tab/>
            </w:r>
            <w:r>
              <w:rPr>
                <w:noProof/>
                <w:webHidden/>
              </w:rPr>
              <w:fldChar w:fldCharType="begin"/>
            </w:r>
            <w:r>
              <w:rPr>
                <w:noProof/>
                <w:webHidden/>
              </w:rPr>
              <w:instrText xml:space="preserve"> PAGEREF _Toc131350698 \h </w:instrText>
            </w:r>
            <w:r>
              <w:rPr>
                <w:noProof/>
                <w:webHidden/>
              </w:rPr>
            </w:r>
            <w:r>
              <w:rPr>
                <w:noProof/>
                <w:webHidden/>
              </w:rPr>
              <w:fldChar w:fldCharType="separate"/>
            </w:r>
            <w:r>
              <w:rPr>
                <w:noProof/>
                <w:webHidden/>
              </w:rPr>
              <w:t>1</w:t>
            </w:r>
            <w:r>
              <w:rPr>
                <w:noProof/>
                <w:webHidden/>
              </w:rPr>
              <w:fldChar w:fldCharType="end"/>
            </w:r>
          </w:hyperlink>
        </w:p>
        <w:p w14:paraId="2EE66609" w14:textId="4E65FC20" w:rsidR="00BC0089" w:rsidRDefault="00BC0089">
          <w:pPr>
            <w:pStyle w:val="TOC1"/>
            <w:rPr>
              <w:rFonts w:cstheme="minorBidi"/>
              <w:noProof/>
              <w:sz w:val="24"/>
              <w:szCs w:val="24"/>
            </w:rPr>
          </w:pPr>
          <w:hyperlink w:anchor="_Toc131350699" w:history="1">
            <w:r w:rsidRPr="00FA7016">
              <w:rPr>
                <w:rStyle w:val="Hyperlink"/>
                <w:noProof/>
              </w:rPr>
              <w:t>Problem 2 – Ingestion</w:t>
            </w:r>
            <w:r>
              <w:rPr>
                <w:noProof/>
                <w:webHidden/>
              </w:rPr>
              <w:tab/>
            </w:r>
            <w:r>
              <w:rPr>
                <w:noProof/>
                <w:webHidden/>
              </w:rPr>
              <w:fldChar w:fldCharType="begin"/>
            </w:r>
            <w:r>
              <w:rPr>
                <w:noProof/>
                <w:webHidden/>
              </w:rPr>
              <w:instrText xml:space="preserve"> PAGEREF _Toc131350699 \h </w:instrText>
            </w:r>
            <w:r>
              <w:rPr>
                <w:noProof/>
                <w:webHidden/>
              </w:rPr>
            </w:r>
            <w:r>
              <w:rPr>
                <w:noProof/>
                <w:webHidden/>
              </w:rPr>
              <w:fldChar w:fldCharType="separate"/>
            </w:r>
            <w:r>
              <w:rPr>
                <w:noProof/>
                <w:webHidden/>
              </w:rPr>
              <w:t>2</w:t>
            </w:r>
            <w:r>
              <w:rPr>
                <w:noProof/>
                <w:webHidden/>
              </w:rPr>
              <w:fldChar w:fldCharType="end"/>
            </w:r>
          </w:hyperlink>
        </w:p>
        <w:p w14:paraId="57E526F5" w14:textId="25839B52" w:rsidR="00BC0089" w:rsidRDefault="00BC0089">
          <w:pPr>
            <w:pStyle w:val="TOC2"/>
            <w:tabs>
              <w:tab w:val="right" w:leader="dot" w:pos="9350"/>
            </w:tabs>
            <w:rPr>
              <w:rFonts w:cstheme="minorBidi"/>
              <w:noProof/>
              <w:sz w:val="24"/>
              <w:szCs w:val="24"/>
            </w:rPr>
          </w:pPr>
          <w:hyperlink w:anchor="_Toc131350700" w:history="1">
            <w:r w:rsidRPr="00FA7016">
              <w:rPr>
                <w:rStyle w:val="Hyperlink"/>
                <w:noProof/>
              </w:rPr>
              <w:t>Analysis of Problem</w:t>
            </w:r>
            <w:r>
              <w:rPr>
                <w:noProof/>
                <w:webHidden/>
              </w:rPr>
              <w:tab/>
            </w:r>
            <w:r>
              <w:rPr>
                <w:noProof/>
                <w:webHidden/>
              </w:rPr>
              <w:fldChar w:fldCharType="begin"/>
            </w:r>
            <w:r>
              <w:rPr>
                <w:noProof/>
                <w:webHidden/>
              </w:rPr>
              <w:instrText xml:space="preserve"> PAGEREF _Toc131350700 \h </w:instrText>
            </w:r>
            <w:r>
              <w:rPr>
                <w:noProof/>
                <w:webHidden/>
              </w:rPr>
            </w:r>
            <w:r>
              <w:rPr>
                <w:noProof/>
                <w:webHidden/>
              </w:rPr>
              <w:fldChar w:fldCharType="separate"/>
            </w:r>
            <w:r>
              <w:rPr>
                <w:noProof/>
                <w:webHidden/>
              </w:rPr>
              <w:t>2</w:t>
            </w:r>
            <w:r>
              <w:rPr>
                <w:noProof/>
                <w:webHidden/>
              </w:rPr>
              <w:fldChar w:fldCharType="end"/>
            </w:r>
          </w:hyperlink>
        </w:p>
        <w:p w14:paraId="0D146DFB" w14:textId="6EE7301F" w:rsidR="00BC0089" w:rsidRDefault="00BC0089">
          <w:pPr>
            <w:pStyle w:val="TOC2"/>
            <w:tabs>
              <w:tab w:val="right" w:leader="dot" w:pos="9350"/>
            </w:tabs>
            <w:rPr>
              <w:rFonts w:cstheme="minorBidi"/>
              <w:noProof/>
              <w:sz w:val="24"/>
              <w:szCs w:val="24"/>
            </w:rPr>
          </w:pPr>
          <w:hyperlink w:anchor="_Toc131350701" w:history="1">
            <w:r w:rsidRPr="00FA7016">
              <w:rPr>
                <w:rStyle w:val="Hyperlink"/>
                <w:noProof/>
              </w:rPr>
              <w:t>Ingestion Code</w:t>
            </w:r>
            <w:r>
              <w:rPr>
                <w:noProof/>
                <w:webHidden/>
              </w:rPr>
              <w:tab/>
            </w:r>
            <w:r>
              <w:rPr>
                <w:noProof/>
                <w:webHidden/>
              </w:rPr>
              <w:fldChar w:fldCharType="begin"/>
            </w:r>
            <w:r>
              <w:rPr>
                <w:noProof/>
                <w:webHidden/>
              </w:rPr>
              <w:instrText xml:space="preserve"> PAGEREF _Toc131350701 \h </w:instrText>
            </w:r>
            <w:r>
              <w:rPr>
                <w:noProof/>
                <w:webHidden/>
              </w:rPr>
            </w:r>
            <w:r>
              <w:rPr>
                <w:noProof/>
                <w:webHidden/>
              </w:rPr>
              <w:fldChar w:fldCharType="separate"/>
            </w:r>
            <w:r>
              <w:rPr>
                <w:noProof/>
                <w:webHidden/>
              </w:rPr>
              <w:t>2</w:t>
            </w:r>
            <w:r>
              <w:rPr>
                <w:noProof/>
                <w:webHidden/>
              </w:rPr>
              <w:fldChar w:fldCharType="end"/>
            </w:r>
          </w:hyperlink>
        </w:p>
        <w:p w14:paraId="63CBFC04" w14:textId="1B5A143D" w:rsidR="00BC0089" w:rsidRDefault="00BC0089">
          <w:pPr>
            <w:pStyle w:val="TOC1"/>
            <w:rPr>
              <w:rFonts w:cstheme="minorBidi"/>
              <w:noProof/>
              <w:sz w:val="24"/>
              <w:szCs w:val="24"/>
            </w:rPr>
          </w:pPr>
          <w:hyperlink w:anchor="_Toc131350702" w:history="1">
            <w:r w:rsidRPr="00FA7016">
              <w:rPr>
                <w:rStyle w:val="Hyperlink"/>
                <w:noProof/>
              </w:rPr>
              <w:t>Problem 3 – Data Analysis</w:t>
            </w:r>
            <w:r>
              <w:rPr>
                <w:noProof/>
                <w:webHidden/>
              </w:rPr>
              <w:tab/>
            </w:r>
            <w:r>
              <w:rPr>
                <w:noProof/>
                <w:webHidden/>
              </w:rPr>
              <w:fldChar w:fldCharType="begin"/>
            </w:r>
            <w:r>
              <w:rPr>
                <w:noProof/>
                <w:webHidden/>
              </w:rPr>
              <w:instrText xml:space="preserve"> PAGEREF _Toc131350702 \h </w:instrText>
            </w:r>
            <w:r>
              <w:rPr>
                <w:noProof/>
                <w:webHidden/>
              </w:rPr>
            </w:r>
            <w:r>
              <w:rPr>
                <w:noProof/>
                <w:webHidden/>
              </w:rPr>
              <w:fldChar w:fldCharType="separate"/>
            </w:r>
            <w:r>
              <w:rPr>
                <w:noProof/>
                <w:webHidden/>
              </w:rPr>
              <w:t>3</w:t>
            </w:r>
            <w:r>
              <w:rPr>
                <w:noProof/>
                <w:webHidden/>
              </w:rPr>
              <w:fldChar w:fldCharType="end"/>
            </w:r>
          </w:hyperlink>
        </w:p>
        <w:p w14:paraId="23900A62" w14:textId="2D8C0427" w:rsidR="00BC0089" w:rsidRDefault="00BC0089">
          <w:pPr>
            <w:pStyle w:val="TOC2"/>
            <w:tabs>
              <w:tab w:val="right" w:leader="dot" w:pos="9350"/>
            </w:tabs>
            <w:rPr>
              <w:rFonts w:cstheme="minorBidi"/>
              <w:noProof/>
              <w:sz w:val="24"/>
              <w:szCs w:val="24"/>
            </w:rPr>
          </w:pPr>
          <w:hyperlink w:anchor="_Toc131350703" w:history="1">
            <w:r w:rsidRPr="00FA7016">
              <w:rPr>
                <w:rStyle w:val="Hyperlink"/>
                <w:noProof/>
              </w:rPr>
              <w:t>Analysis of Problem</w:t>
            </w:r>
            <w:r>
              <w:rPr>
                <w:noProof/>
                <w:webHidden/>
              </w:rPr>
              <w:tab/>
            </w:r>
            <w:r>
              <w:rPr>
                <w:noProof/>
                <w:webHidden/>
              </w:rPr>
              <w:fldChar w:fldCharType="begin"/>
            </w:r>
            <w:r>
              <w:rPr>
                <w:noProof/>
                <w:webHidden/>
              </w:rPr>
              <w:instrText xml:space="preserve"> PAGEREF _Toc131350703 \h </w:instrText>
            </w:r>
            <w:r>
              <w:rPr>
                <w:noProof/>
                <w:webHidden/>
              </w:rPr>
            </w:r>
            <w:r>
              <w:rPr>
                <w:noProof/>
                <w:webHidden/>
              </w:rPr>
              <w:fldChar w:fldCharType="separate"/>
            </w:r>
            <w:r>
              <w:rPr>
                <w:noProof/>
                <w:webHidden/>
              </w:rPr>
              <w:t>3</w:t>
            </w:r>
            <w:r>
              <w:rPr>
                <w:noProof/>
                <w:webHidden/>
              </w:rPr>
              <w:fldChar w:fldCharType="end"/>
            </w:r>
          </w:hyperlink>
        </w:p>
        <w:p w14:paraId="67EB1EC7" w14:textId="4C2EC3DD" w:rsidR="00BC0089" w:rsidRDefault="00BC0089">
          <w:pPr>
            <w:pStyle w:val="TOC2"/>
            <w:tabs>
              <w:tab w:val="right" w:leader="dot" w:pos="9350"/>
            </w:tabs>
            <w:rPr>
              <w:rFonts w:cstheme="minorBidi"/>
              <w:noProof/>
              <w:sz w:val="24"/>
              <w:szCs w:val="24"/>
            </w:rPr>
          </w:pPr>
          <w:hyperlink w:anchor="_Toc131350704" w:history="1">
            <w:r w:rsidRPr="00FA7016">
              <w:rPr>
                <w:rStyle w:val="Hyperlink"/>
                <w:noProof/>
              </w:rPr>
              <w:t>Data Model</w:t>
            </w:r>
            <w:r>
              <w:rPr>
                <w:noProof/>
                <w:webHidden/>
              </w:rPr>
              <w:tab/>
            </w:r>
            <w:r>
              <w:rPr>
                <w:noProof/>
                <w:webHidden/>
              </w:rPr>
              <w:fldChar w:fldCharType="begin"/>
            </w:r>
            <w:r>
              <w:rPr>
                <w:noProof/>
                <w:webHidden/>
              </w:rPr>
              <w:instrText xml:space="preserve"> PAGEREF _Toc131350704 \h </w:instrText>
            </w:r>
            <w:r>
              <w:rPr>
                <w:noProof/>
                <w:webHidden/>
              </w:rPr>
            </w:r>
            <w:r>
              <w:rPr>
                <w:noProof/>
                <w:webHidden/>
              </w:rPr>
              <w:fldChar w:fldCharType="separate"/>
            </w:r>
            <w:r>
              <w:rPr>
                <w:noProof/>
                <w:webHidden/>
              </w:rPr>
              <w:t>3</w:t>
            </w:r>
            <w:r>
              <w:rPr>
                <w:noProof/>
                <w:webHidden/>
              </w:rPr>
              <w:fldChar w:fldCharType="end"/>
            </w:r>
          </w:hyperlink>
        </w:p>
        <w:p w14:paraId="42089594" w14:textId="0001C293" w:rsidR="00BC0089" w:rsidRDefault="00BC0089">
          <w:pPr>
            <w:pStyle w:val="TOC2"/>
            <w:tabs>
              <w:tab w:val="right" w:leader="dot" w:pos="9350"/>
            </w:tabs>
            <w:rPr>
              <w:rFonts w:cstheme="minorBidi"/>
              <w:noProof/>
              <w:sz w:val="24"/>
              <w:szCs w:val="24"/>
            </w:rPr>
          </w:pPr>
          <w:hyperlink w:anchor="_Toc131350705" w:history="1">
            <w:r w:rsidRPr="00FA7016">
              <w:rPr>
                <w:rStyle w:val="Hyperlink"/>
                <w:noProof/>
              </w:rPr>
              <w:t>Data Ingestion</w:t>
            </w:r>
            <w:r>
              <w:rPr>
                <w:noProof/>
                <w:webHidden/>
              </w:rPr>
              <w:tab/>
            </w:r>
            <w:r>
              <w:rPr>
                <w:noProof/>
                <w:webHidden/>
              </w:rPr>
              <w:fldChar w:fldCharType="begin"/>
            </w:r>
            <w:r>
              <w:rPr>
                <w:noProof/>
                <w:webHidden/>
              </w:rPr>
              <w:instrText xml:space="preserve"> PAGEREF _Toc131350705 \h </w:instrText>
            </w:r>
            <w:r>
              <w:rPr>
                <w:noProof/>
                <w:webHidden/>
              </w:rPr>
            </w:r>
            <w:r>
              <w:rPr>
                <w:noProof/>
                <w:webHidden/>
              </w:rPr>
              <w:fldChar w:fldCharType="separate"/>
            </w:r>
            <w:r>
              <w:rPr>
                <w:noProof/>
                <w:webHidden/>
              </w:rPr>
              <w:t>3</w:t>
            </w:r>
            <w:r>
              <w:rPr>
                <w:noProof/>
                <w:webHidden/>
              </w:rPr>
              <w:fldChar w:fldCharType="end"/>
            </w:r>
          </w:hyperlink>
        </w:p>
        <w:p w14:paraId="5E5F2E13" w14:textId="2D627B3D" w:rsidR="00BC0089" w:rsidRDefault="00BC0089">
          <w:pPr>
            <w:pStyle w:val="TOC1"/>
            <w:rPr>
              <w:rFonts w:cstheme="minorBidi"/>
              <w:noProof/>
              <w:sz w:val="24"/>
              <w:szCs w:val="24"/>
            </w:rPr>
          </w:pPr>
          <w:hyperlink w:anchor="_Toc131350706" w:history="1">
            <w:r w:rsidRPr="00FA7016">
              <w:rPr>
                <w:rStyle w:val="Hyperlink"/>
                <w:noProof/>
              </w:rPr>
              <w:t>Problem 4 – REST API</w:t>
            </w:r>
            <w:r>
              <w:rPr>
                <w:noProof/>
                <w:webHidden/>
              </w:rPr>
              <w:tab/>
            </w:r>
            <w:r>
              <w:rPr>
                <w:noProof/>
                <w:webHidden/>
              </w:rPr>
              <w:fldChar w:fldCharType="begin"/>
            </w:r>
            <w:r>
              <w:rPr>
                <w:noProof/>
                <w:webHidden/>
              </w:rPr>
              <w:instrText xml:space="preserve"> PAGEREF _Toc131350706 \h </w:instrText>
            </w:r>
            <w:r>
              <w:rPr>
                <w:noProof/>
                <w:webHidden/>
              </w:rPr>
            </w:r>
            <w:r>
              <w:rPr>
                <w:noProof/>
                <w:webHidden/>
              </w:rPr>
              <w:fldChar w:fldCharType="separate"/>
            </w:r>
            <w:r>
              <w:rPr>
                <w:noProof/>
                <w:webHidden/>
              </w:rPr>
              <w:t>3</w:t>
            </w:r>
            <w:r>
              <w:rPr>
                <w:noProof/>
                <w:webHidden/>
              </w:rPr>
              <w:fldChar w:fldCharType="end"/>
            </w:r>
          </w:hyperlink>
        </w:p>
        <w:p w14:paraId="04776A8B" w14:textId="633D4F3F" w:rsidR="00BC0089" w:rsidRDefault="00BC0089">
          <w:pPr>
            <w:pStyle w:val="TOC2"/>
            <w:tabs>
              <w:tab w:val="right" w:leader="dot" w:pos="9350"/>
            </w:tabs>
            <w:rPr>
              <w:rFonts w:cstheme="minorBidi"/>
              <w:noProof/>
              <w:sz w:val="24"/>
              <w:szCs w:val="24"/>
            </w:rPr>
          </w:pPr>
          <w:hyperlink w:anchor="_Toc131350707" w:history="1">
            <w:r w:rsidRPr="00FA7016">
              <w:rPr>
                <w:rStyle w:val="Hyperlink"/>
                <w:noProof/>
              </w:rPr>
              <w:t>Analysis of Problem</w:t>
            </w:r>
            <w:r>
              <w:rPr>
                <w:noProof/>
                <w:webHidden/>
              </w:rPr>
              <w:tab/>
            </w:r>
            <w:r>
              <w:rPr>
                <w:noProof/>
                <w:webHidden/>
              </w:rPr>
              <w:fldChar w:fldCharType="begin"/>
            </w:r>
            <w:r>
              <w:rPr>
                <w:noProof/>
                <w:webHidden/>
              </w:rPr>
              <w:instrText xml:space="preserve"> PAGEREF _Toc131350707 \h </w:instrText>
            </w:r>
            <w:r>
              <w:rPr>
                <w:noProof/>
                <w:webHidden/>
              </w:rPr>
            </w:r>
            <w:r>
              <w:rPr>
                <w:noProof/>
                <w:webHidden/>
              </w:rPr>
              <w:fldChar w:fldCharType="separate"/>
            </w:r>
            <w:r>
              <w:rPr>
                <w:noProof/>
                <w:webHidden/>
              </w:rPr>
              <w:t>3</w:t>
            </w:r>
            <w:r>
              <w:rPr>
                <w:noProof/>
                <w:webHidden/>
              </w:rPr>
              <w:fldChar w:fldCharType="end"/>
            </w:r>
          </w:hyperlink>
        </w:p>
        <w:p w14:paraId="743F0F97" w14:textId="5E6463C2" w:rsidR="00BC0089" w:rsidRDefault="00BC0089">
          <w:pPr>
            <w:pStyle w:val="TOC2"/>
            <w:tabs>
              <w:tab w:val="right" w:leader="dot" w:pos="9350"/>
            </w:tabs>
            <w:rPr>
              <w:rFonts w:cstheme="minorBidi"/>
              <w:noProof/>
              <w:sz w:val="24"/>
              <w:szCs w:val="24"/>
            </w:rPr>
          </w:pPr>
          <w:hyperlink w:anchor="_Toc131350708" w:history="1">
            <w:r w:rsidRPr="00FA7016">
              <w:rPr>
                <w:rStyle w:val="Hyperlink"/>
                <w:noProof/>
              </w:rPr>
              <w:t>Code Base</w:t>
            </w:r>
            <w:r>
              <w:rPr>
                <w:noProof/>
                <w:webHidden/>
              </w:rPr>
              <w:tab/>
            </w:r>
            <w:r>
              <w:rPr>
                <w:noProof/>
                <w:webHidden/>
              </w:rPr>
              <w:fldChar w:fldCharType="begin"/>
            </w:r>
            <w:r>
              <w:rPr>
                <w:noProof/>
                <w:webHidden/>
              </w:rPr>
              <w:instrText xml:space="preserve"> PAGEREF _Toc131350708 \h </w:instrText>
            </w:r>
            <w:r>
              <w:rPr>
                <w:noProof/>
                <w:webHidden/>
              </w:rPr>
            </w:r>
            <w:r>
              <w:rPr>
                <w:noProof/>
                <w:webHidden/>
              </w:rPr>
              <w:fldChar w:fldCharType="separate"/>
            </w:r>
            <w:r>
              <w:rPr>
                <w:noProof/>
                <w:webHidden/>
              </w:rPr>
              <w:t>3</w:t>
            </w:r>
            <w:r>
              <w:rPr>
                <w:noProof/>
                <w:webHidden/>
              </w:rPr>
              <w:fldChar w:fldCharType="end"/>
            </w:r>
          </w:hyperlink>
        </w:p>
        <w:p w14:paraId="3245FD6E" w14:textId="47031C92" w:rsidR="00BC0089" w:rsidRDefault="00BC0089">
          <w:pPr>
            <w:pStyle w:val="TOC1"/>
            <w:rPr>
              <w:rFonts w:cstheme="minorBidi"/>
              <w:noProof/>
              <w:sz w:val="24"/>
              <w:szCs w:val="24"/>
            </w:rPr>
          </w:pPr>
          <w:hyperlink w:anchor="_Toc131350709" w:history="1">
            <w:r w:rsidRPr="00FA7016">
              <w:rPr>
                <w:rStyle w:val="Hyperlink"/>
                <w:noProof/>
              </w:rPr>
              <w:t>AWS Architecture</w:t>
            </w:r>
            <w:r>
              <w:rPr>
                <w:noProof/>
                <w:webHidden/>
              </w:rPr>
              <w:tab/>
            </w:r>
            <w:r>
              <w:rPr>
                <w:noProof/>
                <w:webHidden/>
              </w:rPr>
              <w:fldChar w:fldCharType="begin"/>
            </w:r>
            <w:r>
              <w:rPr>
                <w:noProof/>
                <w:webHidden/>
              </w:rPr>
              <w:instrText xml:space="preserve"> PAGEREF _Toc131350709 \h </w:instrText>
            </w:r>
            <w:r>
              <w:rPr>
                <w:noProof/>
                <w:webHidden/>
              </w:rPr>
            </w:r>
            <w:r>
              <w:rPr>
                <w:noProof/>
                <w:webHidden/>
              </w:rPr>
              <w:fldChar w:fldCharType="separate"/>
            </w:r>
            <w:r>
              <w:rPr>
                <w:noProof/>
                <w:webHidden/>
              </w:rPr>
              <w:t>3</w:t>
            </w:r>
            <w:r>
              <w:rPr>
                <w:noProof/>
                <w:webHidden/>
              </w:rPr>
              <w:fldChar w:fldCharType="end"/>
            </w:r>
          </w:hyperlink>
        </w:p>
        <w:p w14:paraId="42183C41" w14:textId="2CB673F7" w:rsidR="00BC0089" w:rsidRDefault="00BC0089">
          <w:pPr>
            <w:pStyle w:val="TOC2"/>
            <w:tabs>
              <w:tab w:val="right" w:leader="dot" w:pos="9350"/>
            </w:tabs>
            <w:rPr>
              <w:rFonts w:cstheme="minorBidi"/>
              <w:noProof/>
              <w:sz w:val="24"/>
              <w:szCs w:val="24"/>
            </w:rPr>
          </w:pPr>
          <w:hyperlink w:anchor="_Toc131350710" w:history="1">
            <w:r w:rsidRPr="00FA7016">
              <w:rPr>
                <w:rStyle w:val="Hyperlink"/>
                <w:noProof/>
              </w:rPr>
              <w:t>Analysis of Problem</w:t>
            </w:r>
            <w:r>
              <w:rPr>
                <w:noProof/>
                <w:webHidden/>
              </w:rPr>
              <w:tab/>
            </w:r>
            <w:r>
              <w:rPr>
                <w:noProof/>
                <w:webHidden/>
              </w:rPr>
              <w:fldChar w:fldCharType="begin"/>
            </w:r>
            <w:r>
              <w:rPr>
                <w:noProof/>
                <w:webHidden/>
              </w:rPr>
              <w:instrText xml:space="preserve"> PAGEREF _Toc131350710 \h </w:instrText>
            </w:r>
            <w:r>
              <w:rPr>
                <w:noProof/>
                <w:webHidden/>
              </w:rPr>
            </w:r>
            <w:r>
              <w:rPr>
                <w:noProof/>
                <w:webHidden/>
              </w:rPr>
              <w:fldChar w:fldCharType="separate"/>
            </w:r>
            <w:r>
              <w:rPr>
                <w:noProof/>
                <w:webHidden/>
              </w:rPr>
              <w:t>3</w:t>
            </w:r>
            <w:r>
              <w:rPr>
                <w:noProof/>
                <w:webHidden/>
              </w:rPr>
              <w:fldChar w:fldCharType="end"/>
            </w:r>
          </w:hyperlink>
        </w:p>
        <w:p w14:paraId="36CC548B" w14:textId="5ECD71B8" w:rsidR="00BC0089" w:rsidRDefault="00BC0089">
          <w:pPr>
            <w:pStyle w:val="TOC2"/>
            <w:tabs>
              <w:tab w:val="right" w:leader="dot" w:pos="9350"/>
            </w:tabs>
            <w:rPr>
              <w:rFonts w:cstheme="minorBidi"/>
              <w:noProof/>
              <w:sz w:val="24"/>
              <w:szCs w:val="24"/>
            </w:rPr>
          </w:pPr>
          <w:hyperlink w:anchor="_Toc131350711" w:history="1">
            <w:r w:rsidRPr="00FA7016">
              <w:rPr>
                <w:rStyle w:val="Hyperlink"/>
                <w:noProof/>
              </w:rPr>
              <w:t>Proposed Architecture</w:t>
            </w:r>
            <w:r>
              <w:rPr>
                <w:noProof/>
                <w:webHidden/>
              </w:rPr>
              <w:tab/>
            </w:r>
            <w:r>
              <w:rPr>
                <w:noProof/>
                <w:webHidden/>
              </w:rPr>
              <w:fldChar w:fldCharType="begin"/>
            </w:r>
            <w:r>
              <w:rPr>
                <w:noProof/>
                <w:webHidden/>
              </w:rPr>
              <w:instrText xml:space="preserve"> PAGEREF _Toc131350711 \h </w:instrText>
            </w:r>
            <w:r>
              <w:rPr>
                <w:noProof/>
                <w:webHidden/>
              </w:rPr>
            </w:r>
            <w:r>
              <w:rPr>
                <w:noProof/>
                <w:webHidden/>
              </w:rPr>
              <w:fldChar w:fldCharType="separate"/>
            </w:r>
            <w:r>
              <w:rPr>
                <w:noProof/>
                <w:webHidden/>
              </w:rPr>
              <w:t>4</w:t>
            </w:r>
            <w:r>
              <w:rPr>
                <w:noProof/>
                <w:webHidden/>
              </w:rPr>
              <w:fldChar w:fldCharType="end"/>
            </w:r>
          </w:hyperlink>
        </w:p>
        <w:p w14:paraId="5D8D715D" w14:textId="57D4248C" w:rsidR="00202DC8" w:rsidRPr="005A10C6" w:rsidRDefault="00202DC8" w:rsidP="005A10C6">
          <w:pPr>
            <w:pStyle w:val="TOC3"/>
            <w:tabs>
              <w:tab w:val="right" w:leader="dot" w:pos="9350"/>
            </w:tabs>
          </w:pPr>
          <w:r w:rsidRPr="005A10C6">
            <w:rPr>
              <w:b/>
              <w:bCs/>
              <w:noProof/>
            </w:rPr>
            <w:fldChar w:fldCharType="end"/>
          </w:r>
        </w:p>
      </w:sdtContent>
    </w:sdt>
    <w:p w14:paraId="1642F19A" w14:textId="77777777" w:rsidR="005E6E8F" w:rsidRDefault="005E6E8F" w:rsidP="0061675C">
      <w:pPr>
        <w:tabs>
          <w:tab w:val="left" w:pos="5387"/>
        </w:tabs>
        <w:rPr>
          <w:rFonts w:asciiTheme="minorHAnsi" w:hAnsiTheme="minorHAnsi"/>
        </w:rPr>
        <w:sectPr w:rsidR="005E6E8F" w:rsidSect="005E6E8F">
          <w:footerReference w:type="default" r:id="rId14"/>
          <w:footerReference w:type="first" r:id="rId15"/>
          <w:pgSz w:w="12240" w:h="15840"/>
          <w:pgMar w:top="1440" w:right="1440" w:bottom="1440" w:left="1440" w:header="432" w:footer="432" w:gutter="0"/>
          <w:pgNumType w:fmt="lowerRoman" w:start="1"/>
          <w:cols w:space="720"/>
          <w:docGrid w:linePitch="360"/>
        </w:sectPr>
      </w:pPr>
    </w:p>
    <w:p w14:paraId="213B5B3E" w14:textId="436E24E2" w:rsidR="000900D5" w:rsidRDefault="006F3A0A" w:rsidP="005D6750">
      <w:pPr>
        <w:pStyle w:val="Heading1"/>
        <w:spacing w:after="120"/>
      </w:pPr>
      <w:bookmarkStart w:id="0" w:name="_Toc131350694"/>
      <w:r>
        <w:lastRenderedPageBreak/>
        <w:t>Problem 1 – Data modeling</w:t>
      </w:r>
      <w:bookmarkEnd w:id="0"/>
    </w:p>
    <w:p w14:paraId="7D281922" w14:textId="77727869" w:rsidR="00871487" w:rsidRDefault="006F3A0A" w:rsidP="001C19E1">
      <w:pPr>
        <w:pStyle w:val="Heading2"/>
      </w:pPr>
      <w:bookmarkStart w:id="1" w:name="_Toc131350695"/>
      <w:r>
        <w:t>Analysis of Problem</w:t>
      </w:r>
      <w:bookmarkEnd w:id="1"/>
    </w:p>
    <w:p w14:paraId="0C3E0842" w14:textId="001238D1" w:rsidR="006F3A0A" w:rsidRDefault="006F3A0A" w:rsidP="00871487">
      <w:r>
        <w:t xml:space="preserve">The challenge contains two primary data </w:t>
      </w:r>
      <w:proofErr w:type="gramStart"/>
      <w:r>
        <w:t>sets;</w:t>
      </w:r>
      <w:proofErr w:type="gramEnd"/>
      <w:r>
        <w:t xml:space="preserve"> one for crop yields by year and the second weather data records from various weather stations by date.</w:t>
      </w:r>
    </w:p>
    <w:p w14:paraId="065935BA" w14:textId="5A290E8B" w:rsidR="00871487" w:rsidRDefault="006F3A0A" w:rsidP="00871487">
      <w:r>
        <w:t>The problem is to choose a database to place the data, design a model and to present to code required to establish the model in whatever form that is decided.</w:t>
      </w:r>
    </w:p>
    <w:p w14:paraId="2BCEF037" w14:textId="3B89993D" w:rsidR="006F3A0A" w:rsidRDefault="006F3A0A" w:rsidP="006F3A0A">
      <w:pPr>
        <w:pStyle w:val="Heading2"/>
      </w:pPr>
      <w:bookmarkStart w:id="2" w:name="_Toc131350696"/>
      <w:r>
        <w:t>Database Platform</w:t>
      </w:r>
      <w:bookmarkEnd w:id="2"/>
    </w:p>
    <w:p w14:paraId="2EE7D943" w14:textId="2CB1918E" w:rsidR="006F3A0A" w:rsidRDefault="006F3A0A" w:rsidP="006F3A0A">
      <w:r>
        <w:t>I choose to use MySQL as the database platform.  This is an open-source database that is readily available and easy to install and run locally on nearly any machine.  In addition, MySQL can be migrated to most cloud vendors without much effort.  PostgreSQL was considered, as it also meets these same basic attributes.  The deciding factor was simply that I had a MySQL database already established and running on my local machine.</w:t>
      </w:r>
    </w:p>
    <w:p w14:paraId="342043F8" w14:textId="2A8312B9" w:rsidR="006F3A0A" w:rsidRDefault="006F3A0A" w:rsidP="006F3A0A">
      <w:pPr>
        <w:pStyle w:val="Heading2"/>
      </w:pPr>
      <w:bookmarkStart w:id="3" w:name="_Toc131350697"/>
      <w:r>
        <w:t>Data</w:t>
      </w:r>
      <w:r>
        <w:t xml:space="preserve"> Mode</w:t>
      </w:r>
      <w:bookmarkEnd w:id="3"/>
    </w:p>
    <w:p w14:paraId="62CA80D5" w14:textId="43B7FF1F" w:rsidR="006F3A0A" w:rsidRDefault="006F3A0A" w:rsidP="006F3A0A">
      <w:r>
        <w:t>The data provided is in a relatively simple model and it would have been possible to model tables directly after the file structure.  I decided instead t</w:t>
      </w:r>
      <w:r w:rsidR="00DC6025">
        <w:t>o apply a standard dimensional model to the problem.  As the data is primarily for analysis by placing the data into a dimensional model it allows for expansion later in the lifecycle as needed.  To establish the model, I applied the standard process of identifying the fields that are dimensional and measurable in nature.  Those that are dimensional I pulled into tables and those that are measurable went into a fact table.  Here is the basic model I ended up with.</w:t>
      </w:r>
    </w:p>
    <w:p w14:paraId="4DD1E7AD" w14:textId="05166DC3" w:rsidR="00DC6025" w:rsidRPr="006F3A0A" w:rsidRDefault="00DC6025" w:rsidP="006F3A0A">
      <w:r w:rsidRPr="00DC6025">
        <w:drawing>
          <wp:inline distT="0" distB="0" distL="0" distR="0" wp14:anchorId="487D8DDB" wp14:editId="2DB1A4E5">
            <wp:extent cx="5943600" cy="24149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943600" cy="2414905"/>
                    </a:xfrm>
                    <a:prstGeom prst="rect">
                      <a:avLst/>
                    </a:prstGeom>
                  </pic:spPr>
                </pic:pic>
              </a:graphicData>
            </a:graphic>
          </wp:inline>
        </w:drawing>
      </w:r>
    </w:p>
    <w:p w14:paraId="02CFDC81" w14:textId="523CBB43" w:rsidR="006F3A0A" w:rsidRDefault="00DC6025" w:rsidP="00871487">
      <w:r>
        <w:t xml:space="preserve">The Yield and Weather facts were kept separated </w:t>
      </w:r>
      <w:proofErr w:type="gramStart"/>
      <w:r>
        <w:t>based on the fact that</w:t>
      </w:r>
      <w:proofErr w:type="gramEnd"/>
      <w:r>
        <w:t xml:space="preserve"> weather is daily and related to stations, while yield is yearly and has no other relationship.  </w:t>
      </w:r>
    </w:p>
    <w:p w14:paraId="7834B891" w14:textId="042D3603" w:rsidR="00DC6025" w:rsidRDefault="00DC6025" w:rsidP="00DC6025">
      <w:pPr>
        <w:pStyle w:val="Heading2"/>
      </w:pPr>
      <w:bookmarkStart w:id="4" w:name="_Toc131350698"/>
      <w:r>
        <w:t>Data</w:t>
      </w:r>
      <w:r>
        <w:t>base Scripts</w:t>
      </w:r>
      <w:bookmarkEnd w:id="4"/>
    </w:p>
    <w:p w14:paraId="4827D8C9" w14:textId="29687E50" w:rsidR="00DC6025" w:rsidRDefault="00DC6025" w:rsidP="00871487">
      <w:r>
        <w:t xml:space="preserve">I considered using </w:t>
      </w:r>
      <w:proofErr w:type="spellStart"/>
      <w:r>
        <w:t>SQLAlchemy</w:t>
      </w:r>
      <w:proofErr w:type="spellEnd"/>
      <w:r>
        <w:t xml:space="preserve"> in order to produce the tables, but based on the number of tables, complexity of the design and ease that a consumer might have </w:t>
      </w:r>
      <w:proofErr w:type="gramStart"/>
      <w:r>
        <w:t>setting</w:t>
      </w:r>
      <w:proofErr w:type="gramEnd"/>
      <w:r>
        <w:t xml:space="preserve"> up </w:t>
      </w:r>
      <w:r w:rsidR="008D30A4">
        <w:t xml:space="preserve">an </w:t>
      </w:r>
      <w:r>
        <w:t xml:space="preserve">environment, I decided to </w:t>
      </w:r>
      <w:r w:rsidR="008D30A4">
        <w:t xml:space="preserve">simply provide SQL scripts.  These can be found in </w:t>
      </w:r>
      <w:proofErr w:type="spellStart"/>
      <w:r w:rsidR="008D30A4">
        <w:t>src</w:t>
      </w:r>
      <w:proofErr w:type="spellEnd"/>
      <w:r w:rsidR="008D30A4">
        <w:t xml:space="preserve"> folder under </w:t>
      </w:r>
      <w:proofErr w:type="spellStart"/>
      <w:r w:rsidR="008D30A4">
        <w:t>DatabaseScripts</w:t>
      </w:r>
      <w:proofErr w:type="spellEnd"/>
      <w:r w:rsidR="008D30A4">
        <w:t>.</w:t>
      </w:r>
    </w:p>
    <w:p w14:paraId="7A12874C" w14:textId="7252B36A" w:rsidR="008D30A4" w:rsidRDefault="008D30A4" w:rsidP="008D30A4">
      <w:pPr>
        <w:pStyle w:val="Heading1"/>
        <w:spacing w:after="120"/>
      </w:pPr>
      <w:bookmarkStart w:id="5" w:name="_Toc131350699"/>
      <w:r>
        <w:lastRenderedPageBreak/>
        <w:t xml:space="preserve">Problem </w:t>
      </w:r>
      <w:r>
        <w:t>2</w:t>
      </w:r>
      <w:r>
        <w:t xml:space="preserve"> – </w:t>
      </w:r>
      <w:r>
        <w:t>Ingestion</w:t>
      </w:r>
      <w:bookmarkEnd w:id="5"/>
    </w:p>
    <w:p w14:paraId="1B872575" w14:textId="77777777" w:rsidR="008D30A4" w:rsidRDefault="008D30A4" w:rsidP="008D30A4">
      <w:pPr>
        <w:pStyle w:val="Heading2"/>
      </w:pPr>
      <w:bookmarkStart w:id="6" w:name="_Toc131350700"/>
      <w:r>
        <w:t>Analysis of Problem</w:t>
      </w:r>
      <w:bookmarkEnd w:id="6"/>
    </w:p>
    <w:p w14:paraId="4A8ED82C" w14:textId="5A1B4F35" w:rsidR="008D30A4" w:rsidRDefault="008D30A4" w:rsidP="00871487">
      <w:r>
        <w:t xml:space="preserve">The challenge asked to load the weather data into the model from the first problem.  At first, I limited my code to just this one part of the data.  However, as I got deeper into the challenge, I found that the dimension from the crop yield data and the analysis problem was shared.  Based on this I went ahead and loaded both the weather date and the yield data into the model.  </w:t>
      </w:r>
      <w:r w:rsidR="00B160FE">
        <w:t>Having both data allowed for the tie between the yearly weather rollup data and the yearly yield data.</w:t>
      </w:r>
    </w:p>
    <w:p w14:paraId="00AA339F" w14:textId="7809ABCA" w:rsidR="00B160FE" w:rsidRDefault="00B160FE" w:rsidP="00871487">
      <w:r>
        <w:t>Code is to log output including start and finish times along with number of records.</w:t>
      </w:r>
    </w:p>
    <w:p w14:paraId="68D0B8AC" w14:textId="5722D06F" w:rsidR="008D30A4" w:rsidRDefault="008D30A4" w:rsidP="008D30A4">
      <w:pPr>
        <w:pStyle w:val="Heading2"/>
      </w:pPr>
      <w:bookmarkStart w:id="7" w:name="_Toc131350701"/>
      <w:r>
        <w:t>Ingestion Code</w:t>
      </w:r>
      <w:bookmarkEnd w:id="7"/>
    </w:p>
    <w:p w14:paraId="561D325D" w14:textId="2CEBD51D" w:rsidR="008D30A4" w:rsidRDefault="008D30A4" w:rsidP="00871487">
      <w:r>
        <w:t xml:space="preserve">I decided that Python was a good fit to load the data from the flat files provided into the data model.  The solution floe is outlined below.  In addition, the code is </w:t>
      </w:r>
      <w:r w:rsidR="00B160FE">
        <w:t>setup to log information to a log file.  An example can be found in the log directory.  It contains start and end comments for the main job and for each step function in the code block.  Number of records for each step is also included.</w:t>
      </w:r>
    </w:p>
    <w:p w14:paraId="3929DF41" w14:textId="0F4D1D6C" w:rsidR="008D30A4" w:rsidRDefault="008D30A4" w:rsidP="00871487">
      <w:r w:rsidRPr="008D30A4">
        <w:drawing>
          <wp:inline distT="0" distB="0" distL="0" distR="0" wp14:anchorId="1C6E814B" wp14:editId="1A82C28F">
            <wp:extent cx="5943600" cy="44919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943600" cy="4491990"/>
                    </a:xfrm>
                    <a:prstGeom prst="rect">
                      <a:avLst/>
                    </a:prstGeom>
                  </pic:spPr>
                </pic:pic>
              </a:graphicData>
            </a:graphic>
          </wp:inline>
        </w:drawing>
      </w:r>
    </w:p>
    <w:p w14:paraId="276EC42A" w14:textId="7E3170A7" w:rsidR="0096009D" w:rsidRDefault="00B160FE" w:rsidP="00B160FE">
      <w:r>
        <w:t xml:space="preserve">I decided to write and execute the code using Visual Studio and </w:t>
      </w:r>
      <w:proofErr w:type="spellStart"/>
      <w:r>
        <w:t>Juypter</w:t>
      </w:r>
      <w:proofErr w:type="spellEnd"/>
      <w:r>
        <w:t xml:space="preserve"> Notebook.  This allowed for each step to be explained to any developer that might take on the code base in the future.  In addition, a Pandas data frame was maintained to capture details about the job for validation </w:t>
      </w:r>
      <w:proofErr w:type="spellStart"/>
      <w:r>
        <w:t>pruposes</w:t>
      </w:r>
      <w:proofErr w:type="spellEnd"/>
      <w:r>
        <w:t>.</w:t>
      </w:r>
    </w:p>
    <w:p w14:paraId="33CCA889" w14:textId="4D6A5873" w:rsidR="00B160FE" w:rsidRPr="00B160FE" w:rsidRDefault="00B160FE" w:rsidP="00B160FE">
      <w:pPr>
        <w:pStyle w:val="Heading1"/>
        <w:spacing w:after="120"/>
      </w:pPr>
      <w:bookmarkStart w:id="8" w:name="_Toc131350702"/>
      <w:r>
        <w:lastRenderedPageBreak/>
        <w:t xml:space="preserve">Problem </w:t>
      </w:r>
      <w:r>
        <w:t>3</w:t>
      </w:r>
      <w:r>
        <w:t xml:space="preserve"> – Data </w:t>
      </w:r>
      <w:r>
        <w:t>Analysis</w:t>
      </w:r>
      <w:bookmarkEnd w:id="8"/>
    </w:p>
    <w:p w14:paraId="64B68D0B" w14:textId="77777777" w:rsidR="00B160FE" w:rsidRDefault="00B160FE" w:rsidP="00B160FE">
      <w:pPr>
        <w:pStyle w:val="Heading2"/>
      </w:pPr>
      <w:bookmarkStart w:id="9" w:name="_Toc131350703"/>
      <w:r>
        <w:t>Analysis of Problem</w:t>
      </w:r>
      <w:bookmarkEnd w:id="9"/>
    </w:p>
    <w:p w14:paraId="60C0EB65" w14:textId="640518E9" w:rsidR="00B160FE" w:rsidRDefault="00B160FE" w:rsidP="00B160FE">
      <w:r>
        <w:t xml:space="preserve">The challenge is to establish a rollup of the weather data for every year and every weather </w:t>
      </w:r>
      <w:proofErr w:type="spellStart"/>
      <w:r>
        <w:t>staion</w:t>
      </w:r>
      <w:proofErr w:type="spellEnd"/>
      <w:r>
        <w:t xml:space="preserve"> to provide the following:</w:t>
      </w:r>
    </w:p>
    <w:p w14:paraId="75E375FB" w14:textId="77777777" w:rsidR="00B160FE" w:rsidRPr="00B160FE" w:rsidRDefault="00B160FE" w:rsidP="00B160FE">
      <w:r w:rsidRPr="00B160FE">
        <w:t>Average maximum temperature (in degrees Celsius)</w:t>
      </w:r>
    </w:p>
    <w:p w14:paraId="32321D1D" w14:textId="00D23215" w:rsidR="00B160FE" w:rsidRPr="00B160FE" w:rsidRDefault="00B160FE" w:rsidP="00B160FE">
      <w:r w:rsidRPr="00B160FE">
        <w:t>Average minimum temperature (in degrees Celsius)</w:t>
      </w:r>
    </w:p>
    <w:p w14:paraId="4793AFFC" w14:textId="6A35C8EA" w:rsidR="00B160FE" w:rsidRPr="00B160FE" w:rsidRDefault="00B160FE" w:rsidP="00B160FE">
      <w:r w:rsidRPr="00B160FE">
        <w:t>Total accumulated precipitation (in centimeters)</w:t>
      </w:r>
    </w:p>
    <w:p w14:paraId="18E4B9C0" w14:textId="6C22C2B2" w:rsidR="00B160FE" w:rsidRPr="00871487" w:rsidRDefault="00464776" w:rsidP="00B160FE">
      <w:r>
        <w:t>Ignore missing data and store the results in a new model.  Use null for statistics that cannot be calculated.</w:t>
      </w:r>
    </w:p>
    <w:p w14:paraId="28DDB8D5" w14:textId="601A11BD" w:rsidR="00464776" w:rsidRDefault="00464776" w:rsidP="00464776">
      <w:pPr>
        <w:pStyle w:val="Heading2"/>
      </w:pPr>
      <w:bookmarkStart w:id="10" w:name="_Toc131350704"/>
      <w:r>
        <w:t>Data Model</w:t>
      </w:r>
      <w:bookmarkEnd w:id="10"/>
    </w:p>
    <w:p w14:paraId="3975B0E6" w14:textId="6DD079B9" w:rsidR="00464776" w:rsidRDefault="00464776" w:rsidP="00464776">
      <w:r>
        <w:t>To store the results, I added a new fact table and leveraged the existing year dimension table from the yield solution.  This resulted in adding a new fact weather rollup table.  The script for the table is included with the database scripts.</w:t>
      </w:r>
    </w:p>
    <w:p w14:paraId="7FC337BA" w14:textId="78581BB5" w:rsidR="00464776" w:rsidRDefault="00464776" w:rsidP="00464776">
      <w:pPr>
        <w:pStyle w:val="Heading2"/>
      </w:pPr>
      <w:bookmarkStart w:id="11" w:name="_Toc131350705"/>
      <w:r>
        <w:t>Data Ingestion</w:t>
      </w:r>
      <w:bookmarkEnd w:id="11"/>
    </w:p>
    <w:p w14:paraId="4F620B9E" w14:textId="354F5379" w:rsidR="00464776" w:rsidRDefault="00464776" w:rsidP="00464776">
      <w:r>
        <w:t xml:space="preserve">The code to load the table is included in the </w:t>
      </w:r>
      <w:proofErr w:type="spellStart"/>
      <w:r>
        <w:t>Juypter</w:t>
      </w:r>
      <w:proofErr w:type="spellEnd"/>
      <w:r>
        <w:t xml:space="preserve"> Notebook code provided.  The solution leveraged utilizing the power of the RDBMS engine to calculate the results and store them in the table.</w:t>
      </w:r>
    </w:p>
    <w:p w14:paraId="5E9131C6" w14:textId="1FF45B18" w:rsidR="00464776" w:rsidRPr="00B160FE" w:rsidRDefault="00464776" w:rsidP="00464776">
      <w:pPr>
        <w:pStyle w:val="Heading1"/>
        <w:spacing w:after="120"/>
      </w:pPr>
      <w:bookmarkStart w:id="12" w:name="_Toc131350706"/>
      <w:r>
        <w:t xml:space="preserve">Problem </w:t>
      </w:r>
      <w:r>
        <w:t>4</w:t>
      </w:r>
      <w:r>
        <w:t xml:space="preserve"> – </w:t>
      </w:r>
      <w:r>
        <w:t>REST API</w:t>
      </w:r>
      <w:bookmarkEnd w:id="12"/>
    </w:p>
    <w:p w14:paraId="032F5A91" w14:textId="77777777" w:rsidR="00464776" w:rsidRDefault="00464776" w:rsidP="00464776">
      <w:pPr>
        <w:pStyle w:val="Heading2"/>
      </w:pPr>
      <w:bookmarkStart w:id="13" w:name="_Toc131350707"/>
      <w:r>
        <w:t>Analysis of Problem</w:t>
      </w:r>
      <w:bookmarkEnd w:id="13"/>
    </w:p>
    <w:p w14:paraId="4D53B148" w14:textId="297A3405" w:rsidR="00464776" w:rsidRDefault="00464776" w:rsidP="00464776">
      <w:r>
        <w:t xml:space="preserve">The problem is to provide a RESTful API for weather and weather stats from the </w:t>
      </w:r>
      <w:r>
        <w:t xml:space="preserve">fact </w:t>
      </w:r>
      <w:r>
        <w:t>weather table and fact weather rollup table respectfully.</w:t>
      </w:r>
    </w:p>
    <w:p w14:paraId="08405D6D" w14:textId="2BE71BB5" w:rsidR="00464776" w:rsidRDefault="00464776" w:rsidP="00464776">
      <w:r>
        <w:t xml:space="preserve">The API need to be setup to respond on </w:t>
      </w:r>
      <w:r w:rsidR="000F78EC">
        <w:t>/</w:t>
      </w:r>
      <w:proofErr w:type="spellStart"/>
      <w:r w:rsidR="000F78EC">
        <w:t>api</w:t>
      </w:r>
      <w:proofErr w:type="spellEnd"/>
      <w:r w:rsidR="000F78EC">
        <w:t>/weather and /</w:t>
      </w:r>
      <w:proofErr w:type="spellStart"/>
      <w:r w:rsidR="000F78EC">
        <w:t>api</w:t>
      </w:r>
      <w:proofErr w:type="spellEnd"/>
      <w:r w:rsidR="000F78EC">
        <w:t xml:space="preserve">/weather/stats.  </w:t>
      </w:r>
    </w:p>
    <w:p w14:paraId="23334A34" w14:textId="00151E92" w:rsidR="000F78EC" w:rsidRDefault="000F78EC" w:rsidP="00464776">
      <w:r>
        <w:t xml:space="preserve">API is to return JSON responses and allow query by date and weather station.  Results should be paginated. </w:t>
      </w:r>
    </w:p>
    <w:p w14:paraId="7B83348A" w14:textId="21E28EA3" w:rsidR="000F78EC" w:rsidRDefault="000F78EC" w:rsidP="000F78EC">
      <w:pPr>
        <w:pStyle w:val="Heading2"/>
      </w:pPr>
      <w:bookmarkStart w:id="14" w:name="_Toc131350708"/>
      <w:r>
        <w:t>Code Base</w:t>
      </w:r>
      <w:bookmarkEnd w:id="14"/>
    </w:p>
    <w:p w14:paraId="24263753" w14:textId="5349C2D8" w:rsidR="000F78EC" w:rsidRDefault="000F78EC" w:rsidP="00464776">
      <w:r>
        <w:t xml:space="preserve">To establish a local API to meet the requirements I utilized Flask and SQL Alchemy.  Swagger documents were created using </w:t>
      </w:r>
      <w:proofErr w:type="spellStart"/>
      <w:r>
        <w:t>flasgger</w:t>
      </w:r>
      <w:proofErr w:type="spellEnd"/>
      <w:r>
        <w:t xml:space="preserve"> and YAML configuration files.</w:t>
      </w:r>
    </w:p>
    <w:p w14:paraId="45926AC4" w14:textId="47D6AEB5" w:rsidR="000F78EC" w:rsidRPr="00B160FE" w:rsidRDefault="000F78EC" w:rsidP="000F78EC">
      <w:pPr>
        <w:pStyle w:val="Heading1"/>
        <w:spacing w:after="120"/>
      </w:pPr>
      <w:bookmarkStart w:id="15" w:name="_Toc131350709"/>
      <w:r>
        <w:t>AWS Architecture</w:t>
      </w:r>
      <w:bookmarkEnd w:id="15"/>
    </w:p>
    <w:p w14:paraId="1D16AF81" w14:textId="77777777" w:rsidR="000F78EC" w:rsidRDefault="000F78EC" w:rsidP="000F78EC">
      <w:pPr>
        <w:pStyle w:val="Heading2"/>
      </w:pPr>
      <w:bookmarkStart w:id="16" w:name="_Toc131350710"/>
      <w:r>
        <w:t>Analysis of Problem</w:t>
      </w:r>
      <w:bookmarkEnd w:id="16"/>
    </w:p>
    <w:p w14:paraId="489D2B00" w14:textId="50DDEE18" w:rsidR="000F78EC" w:rsidRDefault="000F78EC" w:rsidP="00464776">
      <w:r>
        <w:t>To purpose how to take the solution and port to AWS cloud and identify the tools needed to do that.</w:t>
      </w:r>
      <w:r w:rsidR="00BC0089">
        <w:t xml:space="preserve">  The ingestion needs to be a scheduled version of the code.</w:t>
      </w:r>
    </w:p>
    <w:p w14:paraId="7E0C3202" w14:textId="04B08A24" w:rsidR="000F78EC" w:rsidRDefault="000F78EC" w:rsidP="000F78EC">
      <w:pPr>
        <w:pStyle w:val="Heading2"/>
      </w:pPr>
      <w:bookmarkStart w:id="17" w:name="_Toc131350711"/>
      <w:r>
        <w:lastRenderedPageBreak/>
        <w:t>Proposed Architecture</w:t>
      </w:r>
      <w:bookmarkEnd w:id="17"/>
    </w:p>
    <w:p w14:paraId="2B0D7331" w14:textId="6D03EA5B" w:rsidR="000F78EC" w:rsidRDefault="000F78EC" w:rsidP="00464776">
      <w:r>
        <w:t>The easiest way to deploy this on AWS would be to utilize RDS for the database and migrate the database tables to the cloud.  The ingestion Python code could be moved to AWS Glue and S3 used for inbound and archive file locations.  AWS Glue allows for scheduling the runs on the needed intervals.  AWS API Gateway would be ideal to place the API onto</w:t>
      </w:r>
    </w:p>
    <w:sectPr w:rsidR="000F78EC" w:rsidSect="005A10C6">
      <w:headerReference w:type="first" r:id="rId18"/>
      <w:pgSz w:w="12240" w:h="15840"/>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B6AEC" w14:textId="77777777" w:rsidR="00C74BAB" w:rsidRDefault="00C74BAB" w:rsidP="00EE5821">
      <w:pPr>
        <w:spacing w:before="0" w:after="0"/>
      </w:pPr>
      <w:r>
        <w:separator/>
      </w:r>
    </w:p>
    <w:p w14:paraId="1D71E243" w14:textId="77777777" w:rsidR="00C74BAB" w:rsidRDefault="00C74BAB"/>
  </w:endnote>
  <w:endnote w:type="continuationSeparator" w:id="0">
    <w:p w14:paraId="252E22AA" w14:textId="77777777" w:rsidR="00C74BAB" w:rsidRDefault="00C74BAB" w:rsidP="00EE5821">
      <w:pPr>
        <w:spacing w:before="0" w:after="0"/>
      </w:pPr>
      <w:r>
        <w:continuationSeparator/>
      </w:r>
    </w:p>
    <w:p w14:paraId="75F4A55A" w14:textId="77777777" w:rsidR="00C74BAB" w:rsidRDefault="00C74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Regular">
    <w:altName w:val="Lato"/>
    <w:panose1 w:val="020B0604020202020204"/>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4D"/>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9B6F" w14:textId="77777777" w:rsidR="00CF33A1" w:rsidRDefault="00CF33A1" w:rsidP="005E6E8F">
    <w:pPr>
      <w:pStyle w:val="Footer"/>
      <w:jc w:val="center"/>
    </w:pPr>
    <w:r w:rsidRPr="005A10C6">
      <w:rPr>
        <w:color w:val="FFFFFF" w:themeColor="background1"/>
      </w:rPr>
      <w:t>i</w:t>
    </w:r>
    <w:r>
      <w:rPr>
        <w:noProof/>
        <w:color w:val="FFFFFF" w:themeColor="background1"/>
      </w:rPr>
      <mc:AlternateContent>
        <mc:Choice Requires="wps">
          <w:drawing>
            <wp:anchor distT="0" distB="0" distL="114300" distR="114300" simplePos="0" relativeHeight="251675648" behindDoc="1" locked="0" layoutInCell="1" allowOverlap="1" wp14:anchorId="5ED54265" wp14:editId="3660FFD3">
              <wp:simplePos x="0" y="0"/>
              <wp:positionH relativeFrom="column">
                <wp:posOffset>-922655</wp:posOffset>
              </wp:positionH>
              <wp:positionV relativeFrom="paragraph">
                <wp:posOffset>-285750</wp:posOffset>
              </wp:positionV>
              <wp:extent cx="7857067" cy="727364"/>
              <wp:effectExtent l="0" t="0" r="0" b="0"/>
              <wp:wrapNone/>
              <wp:docPr id="3" name="Rectangle 3"/>
              <wp:cNvGraphicFramePr/>
              <a:graphic xmlns:a="http://schemas.openxmlformats.org/drawingml/2006/main">
                <a:graphicData uri="http://schemas.microsoft.com/office/word/2010/wordprocessingShape">
                  <wps:wsp>
                    <wps:cNvSpPr/>
                    <wps:spPr>
                      <a:xfrm>
                        <a:off x="0" y="0"/>
                        <a:ext cx="7857067" cy="72736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03932F" id="Rectangle 3" o:spid="_x0000_s1026" style="position:absolute;margin-left:-72.65pt;margin-top:-22.5pt;width:618.65pt;height:57.2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" fillcolor="#5e7482 [3205]" stroked="f" strokeweight="1pt"/>
          </w:pict>
        </mc:Fallback>
      </mc:AlternateContent>
    </w:r>
    <w:r>
      <w:rPr>
        <w:color w:val="FFFFFF" w:themeColor="background1"/>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A2F8" w14:textId="77777777" w:rsidR="00CF33A1" w:rsidRPr="005E6E8F" w:rsidRDefault="00CF33A1" w:rsidP="005E6E8F">
    <w:pPr>
      <w:pStyle w:val="Footer"/>
      <w:jc w:val="center"/>
      <w:rPr>
        <w:color w:val="FFFFFF" w:themeColor="background1"/>
      </w:rPr>
    </w:pPr>
    <w:r w:rsidRPr="005E6E8F">
      <w:rPr>
        <w:noProof/>
        <w:color w:val="FFFFFF" w:themeColor="background1"/>
      </w:rPr>
      <mc:AlternateContent>
        <mc:Choice Requires="wps">
          <w:drawing>
            <wp:anchor distT="0" distB="0" distL="114300" distR="114300" simplePos="0" relativeHeight="251677696" behindDoc="1" locked="0" layoutInCell="1" allowOverlap="1" wp14:anchorId="4243010B" wp14:editId="1F8BD01A">
              <wp:simplePos x="0" y="0"/>
              <wp:positionH relativeFrom="column">
                <wp:posOffset>-922655</wp:posOffset>
              </wp:positionH>
              <wp:positionV relativeFrom="paragraph">
                <wp:posOffset>-285750</wp:posOffset>
              </wp:positionV>
              <wp:extent cx="7857067" cy="727364"/>
              <wp:effectExtent l="0" t="0" r="0" b="0"/>
              <wp:wrapNone/>
              <wp:docPr id="11" name="Rectangle 11"/>
              <wp:cNvGraphicFramePr/>
              <a:graphic xmlns:a="http://schemas.openxmlformats.org/drawingml/2006/main">
                <a:graphicData uri="http://schemas.microsoft.com/office/word/2010/wordprocessingShape">
                  <wps:wsp>
                    <wps:cNvSpPr/>
                    <wps:spPr>
                      <a:xfrm>
                        <a:off x="0" y="0"/>
                        <a:ext cx="7857067" cy="72736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A923BD" id="Rectangle 11" o:spid="_x0000_s1026" style="position:absolute;margin-left:-72.65pt;margin-top:-22.5pt;width:618.65pt;height:57.2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" fillcolor="#5e7482 [3205]" stroked="f" strokeweight="1pt"/>
          </w:pict>
        </mc:Fallback>
      </mc:AlternateContent>
    </w:r>
    <w:r w:rsidRPr="005E6E8F">
      <w:rPr>
        <w:color w:val="FFFFFF" w:themeColor="background1"/>
      </w:rPr>
      <w:fldChar w:fldCharType="begin"/>
    </w:r>
    <w:r w:rsidRPr="005E6E8F">
      <w:rPr>
        <w:color w:val="FFFFFF" w:themeColor="background1"/>
      </w:rPr>
      <w:instrText xml:space="preserve"> PAGE   \* MERGEFORMAT </w:instrText>
    </w:r>
    <w:r w:rsidRPr="005E6E8F">
      <w:rPr>
        <w:color w:val="FFFFFF" w:themeColor="background1"/>
      </w:rPr>
      <w:fldChar w:fldCharType="separate"/>
    </w:r>
    <w:r w:rsidR="00114A90">
      <w:rPr>
        <w:noProof/>
        <w:color w:val="FFFFFF" w:themeColor="background1"/>
      </w:rPr>
      <w:t>i</w:t>
    </w:r>
    <w:r w:rsidRPr="005E6E8F">
      <w:rPr>
        <w:noProof/>
        <w:color w:val="FFFFFF" w:themeColor="background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8604" w14:textId="77777777" w:rsidR="00CF33A1" w:rsidRPr="004B0187" w:rsidRDefault="00CF33A1" w:rsidP="004B0187">
    <w:pPr>
      <w:pStyle w:val="Footer"/>
      <w:jc w:val="center"/>
      <w:rPr>
        <w:color w:val="FFFFFF" w:themeColor="background1"/>
      </w:rPr>
    </w:pPr>
    <w:r w:rsidRPr="005E6E8F">
      <w:rPr>
        <w:noProof/>
        <w:color w:val="FFFFFF" w:themeColor="background1"/>
      </w:rPr>
      <mc:AlternateContent>
        <mc:Choice Requires="wps">
          <w:drawing>
            <wp:anchor distT="0" distB="0" distL="114300" distR="114300" simplePos="0" relativeHeight="251682816" behindDoc="1" locked="0" layoutInCell="1" allowOverlap="1" wp14:anchorId="51BB2566" wp14:editId="13969D7D">
              <wp:simplePos x="0" y="0"/>
              <wp:positionH relativeFrom="column">
                <wp:posOffset>-922655</wp:posOffset>
              </wp:positionH>
              <wp:positionV relativeFrom="paragraph">
                <wp:posOffset>-285750</wp:posOffset>
              </wp:positionV>
              <wp:extent cx="7857067" cy="727364"/>
              <wp:effectExtent l="0" t="0" r="0" b="0"/>
              <wp:wrapNone/>
              <wp:docPr id="15" name="Rectangle 15"/>
              <wp:cNvGraphicFramePr/>
              <a:graphic xmlns:a="http://schemas.openxmlformats.org/drawingml/2006/main">
                <a:graphicData uri="http://schemas.microsoft.com/office/word/2010/wordprocessingShape">
                  <wps:wsp>
                    <wps:cNvSpPr/>
                    <wps:spPr>
                      <a:xfrm>
                        <a:off x="0" y="0"/>
                        <a:ext cx="7857067" cy="72736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94397" id="Rectangle 15" o:spid="_x0000_s1026" style="position:absolute;margin-left:-72.65pt;margin-top:-22.5pt;width:618.65pt;height:57.2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" fillcolor="#5e7482 [3205]" stroked="f" strokeweight="1pt"/>
          </w:pict>
        </mc:Fallback>
      </mc:AlternateContent>
    </w:r>
    <w:r w:rsidRPr="005E6E8F">
      <w:rPr>
        <w:color w:val="FFFFFF" w:themeColor="background1"/>
      </w:rPr>
      <w:fldChar w:fldCharType="begin"/>
    </w:r>
    <w:r w:rsidRPr="005E6E8F">
      <w:rPr>
        <w:color w:val="FFFFFF" w:themeColor="background1"/>
      </w:rPr>
      <w:instrText xml:space="preserve"> PAGE   \* MERGEFORMAT </w:instrText>
    </w:r>
    <w:r w:rsidRPr="005E6E8F">
      <w:rPr>
        <w:color w:val="FFFFFF" w:themeColor="background1"/>
      </w:rPr>
      <w:fldChar w:fldCharType="separate"/>
    </w:r>
    <w:r w:rsidR="00114A90">
      <w:rPr>
        <w:noProof/>
        <w:color w:val="FFFFFF" w:themeColor="background1"/>
      </w:rPr>
      <w:t>1</w:t>
    </w:r>
    <w:r w:rsidRPr="005E6E8F">
      <w:rPr>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D34A" w14:textId="77777777" w:rsidR="00C74BAB" w:rsidRDefault="00C74BAB" w:rsidP="00EE5821">
      <w:pPr>
        <w:spacing w:before="0" w:after="0"/>
      </w:pPr>
      <w:r>
        <w:separator/>
      </w:r>
    </w:p>
    <w:p w14:paraId="632F84D7" w14:textId="77777777" w:rsidR="00C74BAB" w:rsidRDefault="00C74BAB"/>
  </w:footnote>
  <w:footnote w:type="continuationSeparator" w:id="0">
    <w:p w14:paraId="1BED05AF" w14:textId="77777777" w:rsidR="00C74BAB" w:rsidRDefault="00C74BAB" w:rsidP="00EE5821">
      <w:pPr>
        <w:spacing w:before="0" w:after="0"/>
      </w:pPr>
      <w:r>
        <w:continuationSeparator/>
      </w:r>
    </w:p>
    <w:p w14:paraId="6EFFC71D" w14:textId="77777777" w:rsidR="00C74BAB" w:rsidRDefault="00C74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D5D4" w14:textId="00EA76C3" w:rsidR="001142CB" w:rsidRDefault="001142CB" w:rsidP="001142CB">
    <w:pPr>
      <w:pStyle w:val="Header"/>
      <w:ind w:right="360"/>
      <w:rPr>
        <w:rFonts w:asciiTheme="minorHAnsi" w:hAnsiTheme="minorHAnsi"/>
        <w:b/>
        <w:color w:val="90B13E" w:themeColor="accent6"/>
      </w:rPr>
    </w:pPr>
    <w:r>
      <w:rPr>
        <w:noProof/>
      </w:rPr>
      <w:drawing>
        <wp:anchor distT="0" distB="0" distL="114300" distR="114300" simplePos="0" relativeHeight="251685888" behindDoc="0" locked="0" layoutInCell="1" allowOverlap="1" wp14:anchorId="6C37210E" wp14:editId="19FC0056">
          <wp:simplePos x="0" y="0"/>
          <wp:positionH relativeFrom="column">
            <wp:posOffset>-434340</wp:posOffset>
          </wp:positionH>
          <wp:positionV relativeFrom="paragraph">
            <wp:posOffset>22860</wp:posOffset>
          </wp:positionV>
          <wp:extent cx="1451610" cy="434340"/>
          <wp:effectExtent l="0" t="0" r="0" b="3810"/>
          <wp:wrapNone/>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1610" cy="434340"/>
                  </a:xfrm>
                  <a:prstGeom prst="rect">
                    <a:avLst/>
                  </a:prstGeom>
                </pic:spPr>
              </pic:pic>
            </a:graphicData>
          </a:graphic>
        </wp:anchor>
      </w:drawing>
    </w:r>
    <w:r>
      <w:tab/>
    </w:r>
    <w:r>
      <w:tab/>
    </w:r>
    <w:r>
      <w:fldChar w:fldCharType="begin"/>
    </w:r>
    <w:r>
      <w:instrText xml:space="preserve"> PAGE  \* MERGEFORMAT </w:instrText>
    </w:r>
    <w:r>
      <w:fldChar w:fldCharType="separate"/>
    </w:r>
    <w:r>
      <w:rPr>
        <w:noProof/>
      </w:rPr>
      <w:t>2</w:t>
    </w:r>
    <w:r>
      <w:fldChar w:fldCharType="end"/>
    </w:r>
  </w:p>
  <w:p w14:paraId="654F1C7A" w14:textId="77777777" w:rsidR="001142CB" w:rsidRPr="00AF2AA5" w:rsidRDefault="001142CB" w:rsidP="001142CB">
    <w:pPr>
      <w:pStyle w:val="Header"/>
      <w:tabs>
        <w:tab w:val="clear" w:pos="4680"/>
        <w:tab w:val="left" w:pos="4140"/>
        <w:tab w:val="left" w:pos="4410"/>
        <w:tab w:val="left" w:pos="4500"/>
        <w:tab w:val="left" w:pos="4590"/>
      </w:tabs>
      <w:jc w:val="right"/>
      <w:rPr>
        <w:rFonts w:asciiTheme="minorHAnsi" w:hAnsiTheme="minorHAnsi"/>
        <w:b/>
      </w:rPr>
    </w:pPr>
    <w:r>
      <w:rPr>
        <w:rFonts w:asciiTheme="minorHAnsi" w:hAnsiTheme="minorHAnsi"/>
        <w:b/>
      </w:rPr>
      <w:tab/>
    </w:r>
    <w:r>
      <w:rPr>
        <w:rFonts w:asciiTheme="minorHAnsi" w:hAnsiTheme="minorHAnsi"/>
        <w:b/>
      </w:rPr>
      <w:tab/>
    </w:r>
    <w:r>
      <w:rPr>
        <w:rFonts w:asciiTheme="minorHAnsi" w:hAnsiTheme="minorHAnsi"/>
        <w:b/>
      </w:rPr>
      <w:fldChar w:fldCharType="begin"/>
    </w:r>
    <w:r>
      <w:rPr>
        <w:rFonts w:asciiTheme="minorHAnsi" w:hAnsiTheme="minorHAnsi"/>
        <w:b/>
      </w:rPr>
      <w:instrText xml:space="preserve"> AUTHOR  \* MERGEFORMAT </w:instrText>
    </w:r>
    <w:r>
      <w:rPr>
        <w:rFonts w:asciiTheme="minorHAnsi" w:hAnsiTheme="minorHAnsi"/>
        <w:b/>
      </w:rPr>
      <w:fldChar w:fldCharType="separate"/>
    </w:r>
    <w:r>
      <w:rPr>
        <w:rFonts w:asciiTheme="minorHAnsi" w:hAnsiTheme="minorHAnsi"/>
        <w:b/>
        <w:noProof/>
      </w:rPr>
      <w:t>Tim McKean</w:t>
    </w:r>
    <w:r>
      <w:rPr>
        <w:rFonts w:asciiTheme="minorHAnsi" w:hAnsiTheme="minorHAnsi"/>
        <w:b/>
      </w:rPr>
      <w:fldChar w:fldCharType="end"/>
    </w:r>
  </w:p>
  <w:p w14:paraId="270454D4" w14:textId="77777777" w:rsidR="001142CB" w:rsidRDefault="001142CB" w:rsidP="001142CB">
    <w:pPr>
      <w:pStyle w:val="Header"/>
    </w:pPr>
    <w:r>
      <w:rPr>
        <w:noProof/>
      </w:rPr>
      <mc:AlternateContent>
        <mc:Choice Requires="wps">
          <w:drawing>
            <wp:anchor distT="0" distB="0" distL="114300" distR="114300" simplePos="0" relativeHeight="251684864" behindDoc="0" locked="0" layoutInCell="1" allowOverlap="1" wp14:anchorId="73A5AC98" wp14:editId="35DB3CC1">
              <wp:simplePos x="0" y="0"/>
              <wp:positionH relativeFrom="column">
                <wp:posOffset>247259</wp:posOffset>
              </wp:positionH>
              <wp:positionV relativeFrom="paragraph">
                <wp:posOffset>200025</wp:posOffset>
              </wp:positionV>
              <wp:extent cx="5760720" cy="0"/>
              <wp:effectExtent l="0" t="12700" r="17780" b="12700"/>
              <wp:wrapNone/>
              <wp:docPr id="5" name="Straight Connector 5"/>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851E5" id="Straight Connector 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15.75pt" to="473.05pt,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" strokecolor="#90b13e [3207]" strokeweight="1.5pt">
              <v:stroke joinstyle="miter"/>
            </v:line>
          </w:pict>
        </mc:Fallback>
      </mc:AlternateContent>
    </w:r>
    <w:r>
      <w:tab/>
    </w:r>
    <w:r>
      <w:tab/>
    </w:r>
  </w:p>
  <w:p w14:paraId="1EDE0252" w14:textId="77777777" w:rsidR="00CF33A1" w:rsidRDefault="00CF33A1" w:rsidP="005A10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4863103"/>
      <w:docPartObj>
        <w:docPartGallery w:val="Page Numbers (Top of Page)"/>
        <w:docPartUnique/>
      </w:docPartObj>
    </w:sdtPr>
    <w:sdtContent>
      <w:p w14:paraId="57C11C47" w14:textId="3C2DB775" w:rsidR="001142CB" w:rsidRDefault="001142CB" w:rsidP="00A10685">
        <w:pPr>
          <w:pStyle w:val="Header"/>
          <w:framePr w:wrap="none" w:vAnchor="text" w:hAnchor="page" w:x="10701" w:y="1"/>
          <w:rPr>
            <w:rStyle w:val="PageNumber"/>
            <w:rFonts w:ascii="Lato Regular" w:eastAsia="MS PGothic" w:hAnsi="Lato Regular" w:cs="Times New Roman"/>
            <w:sz w:val="20"/>
            <w:szCs w:val="24"/>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49D1B" w14:textId="69312DDA" w:rsidR="00CF33A1" w:rsidRDefault="00CF33A1" w:rsidP="00A10685">
    <w:pPr>
      <w:pStyle w:val="Header"/>
      <w:ind w:right="360"/>
      <w:rPr>
        <w:rFonts w:asciiTheme="minorHAnsi" w:hAnsiTheme="minorHAnsi"/>
        <w:b/>
        <w:color w:val="90B13E" w:themeColor="accent6"/>
      </w:rPr>
    </w:pPr>
    <w:r>
      <w:rPr>
        <w:noProof/>
      </w:rPr>
      <w:drawing>
        <wp:anchor distT="0" distB="0" distL="114300" distR="114300" simplePos="0" relativeHeight="251680768" behindDoc="0" locked="0" layoutInCell="1" allowOverlap="1" wp14:anchorId="14247950" wp14:editId="564EAEAE">
          <wp:simplePos x="0" y="0"/>
          <wp:positionH relativeFrom="column">
            <wp:posOffset>-434340</wp:posOffset>
          </wp:positionH>
          <wp:positionV relativeFrom="paragraph">
            <wp:posOffset>22860</wp:posOffset>
          </wp:positionV>
          <wp:extent cx="1451610" cy="4343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_Logo_Large_CMYK.jpg"/>
                  <pic:cNvPicPr/>
                </pic:nvPicPr>
                <pic:blipFill>
                  <a:blip r:embed="rId1">
                    <a:extLst>
                      <a:ext uri="{28A0092B-C50C-407E-A947-70E740481C1C}">
                        <a14:useLocalDpi xmlns:a14="http://schemas.microsoft.com/office/drawing/2010/main" val="0"/>
                      </a:ext>
                    </a:extLst>
                  </a:blip>
                  <a:stretch>
                    <a:fillRect/>
                  </a:stretch>
                </pic:blipFill>
                <pic:spPr>
                  <a:xfrm>
                    <a:off x="0" y="0"/>
                    <a:ext cx="1451610" cy="434340"/>
                  </a:xfrm>
                  <a:prstGeom prst="rect">
                    <a:avLst/>
                  </a:prstGeom>
                </pic:spPr>
              </pic:pic>
            </a:graphicData>
          </a:graphic>
        </wp:anchor>
      </w:drawing>
    </w:r>
    <w:r>
      <w:tab/>
    </w:r>
    <w:r>
      <w:tab/>
    </w:r>
  </w:p>
  <w:p w14:paraId="36BBCC2E" w14:textId="13B8B93B" w:rsidR="00CF33A1" w:rsidRPr="00AF2AA5" w:rsidRDefault="00CF33A1" w:rsidP="00410AFF">
    <w:pPr>
      <w:pStyle w:val="Header"/>
      <w:tabs>
        <w:tab w:val="clear" w:pos="4680"/>
        <w:tab w:val="left" w:pos="4140"/>
        <w:tab w:val="left" w:pos="4410"/>
        <w:tab w:val="left" w:pos="4500"/>
        <w:tab w:val="left" w:pos="4590"/>
      </w:tabs>
      <w:jc w:val="right"/>
      <w:rPr>
        <w:rFonts w:asciiTheme="minorHAnsi" w:hAnsiTheme="minorHAnsi"/>
        <w:b/>
      </w:rPr>
    </w:pPr>
    <w:r>
      <w:rPr>
        <w:rFonts w:asciiTheme="minorHAnsi" w:hAnsiTheme="minorHAnsi"/>
        <w:b/>
      </w:rPr>
      <w:tab/>
    </w:r>
    <w:r>
      <w:rPr>
        <w:rFonts w:asciiTheme="minorHAnsi" w:hAnsiTheme="minorHAnsi"/>
        <w:b/>
      </w:rPr>
      <w:tab/>
    </w:r>
    <w:r w:rsidR="001142CB">
      <w:rPr>
        <w:rFonts w:asciiTheme="minorHAnsi" w:hAnsiTheme="minorHAnsi"/>
        <w:b/>
      </w:rPr>
      <w:fldChar w:fldCharType="begin"/>
    </w:r>
    <w:r w:rsidR="001142CB">
      <w:rPr>
        <w:rFonts w:asciiTheme="minorHAnsi" w:hAnsiTheme="minorHAnsi"/>
        <w:b/>
      </w:rPr>
      <w:instrText xml:space="preserve"> AUTHOR  \* MERGEFORMAT </w:instrText>
    </w:r>
    <w:r w:rsidR="001142CB">
      <w:rPr>
        <w:rFonts w:asciiTheme="minorHAnsi" w:hAnsiTheme="minorHAnsi"/>
        <w:b/>
      </w:rPr>
      <w:fldChar w:fldCharType="separate"/>
    </w:r>
    <w:r w:rsidR="001142CB">
      <w:rPr>
        <w:rFonts w:asciiTheme="minorHAnsi" w:hAnsiTheme="minorHAnsi"/>
        <w:b/>
        <w:noProof/>
      </w:rPr>
      <w:t>Tim McKean</w:t>
    </w:r>
    <w:r w:rsidR="001142CB">
      <w:rPr>
        <w:rFonts w:asciiTheme="minorHAnsi" w:hAnsiTheme="minorHAnsi"/>
        <w:b/>
      </w:rPr>
      <w:fldChar w:fldCharType="end"/>
    </w:r>
  </w:p>
  <w:p w14:paraId="33E73581" w14:textId="2AA380CD" w:rsidR="00CF33A1" w:rsidRDefault="00CF33A1">
    <w:pPr>
      <w:pStyle w:val="Header"/>
    </w:pPr>
    <w:r>
      <w:rPr>
        <w:noProof/>
      </w:rPr>
      <mc:AlternateContent>
        <mc:Choice Requires="wps">
          <w:drawing>
            <wp:anchor distT="0" distB="0" distL="114300" distR="114300" simplePos="0" relativeHeight="251679744" behindDoc="0" locked="0" layoutInCell="1" allowOverlap="1" wp14:anchorId="23902107" wp14:editId="49692198">
              <wp:simplePos x="0" y="0"/>
              <wp:positionH relativeFrom="column">
                <wp:posOffset>247259</wp:posOffset>
              </wp:positionH>
              <wp:positionV relativeFrom="paragraph">
                <wp:posOffset>200025</wp:posOffset>
              </wp:positionV>
              <wp:extent cx="5760720" cy="0"/>
              <wp:effectExtent l="0" t="12700" r="17780" b="12700"/>
              <wp:wrapNone/>
              <wp:docPr id="13" name="Straight Connector 13"/>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E507A"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15.75pt" to="473.05pt,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" strokecolor="#90b13e [3207]" strokeweight="1.5pt">
              <v:stroke joinstyle="miter"/>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4F8D190"/>
    <w:lvl w:ilvl="0">
      <w:start w:val="1"/>
      <w:numFmt w:val="bullet"/>
      <w:pStyle w:val="ListBullet2"/>
      <w:lvlText w:val=""/>
      <w:lvlJc w:val="left"/>
      <w:pPr>
        <w:ind w:left="720" w:hanging="360"/>
      </w:pPr>
      <w:rPr>
        <w:rFonts w:ascii="Wingdings" w:hAnsi="Wingdings" w:hint="default"/>
        <w:color w:val="A84D10"/>
        <w:sz w:val="24"/>
        <w:szCs w:val="20"/>
      </w:rPr>
    </w:lvl>
  </w:abstractNum>
  <w:abstractNum w:abstractNumId="1" w15:restartNumberingAfterBreak="0">
    <w:nsid w:val="07BD1B6E"/>
    <w:multiLevelType w:val="hybridMultilevel"/>
    <w:tmpl w:val="F1DE9422"/>
    <w:lvl w:ilvl="0" w:tplc="04090001">
      <w:start w:val="1"/>
      <w:numFmt w:val="bullet"/>
      <w:lvlText w:val=""/>
      <w:lvlJc w:val="left"/>
      <w:pPr>
        <w:ind w:left="180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1E12F1"/>
    <w:multiLevelType w:val="hybridMultilevel"/>
    <w:tmpl w:val="D7B00B68"/>
    <w:lvl w:ilvl="0" w:tplc="0409000F">
      <w:start w:val="1"/>
      <w:numFmt w:val="decimal"/>
      <w:lvlText w:val="%1."/>
      <w:lvlJc w:val="left"/>
      <w:pPr>
        <w:ind w:left="1714" w:hanging="360"/>
      </w:pPr>
      <w:rPr>
        <w:rFonts w:hint="default"/>
        <w:b w:val="0"/>
        <w:i w:val="0"/>
        <w:strike w:val="0"/>
        <w:dstrike w:val="0"/>
        <w:color w:val="000000"/>
        <w:sz w:val="20"/>
        <w:szCs w:val="20"/>
        <w:u w:val="none" w:color="000000"/>
        <w:bdr w:val="none" w:sz="0" w:space="0" w:color="auto"/>
        <w:shd w:val="clear" w:color="auto" w:fill="auto"/>
        <w:vertAlign w:val="baseline"/>
      </w:rPr>
    </w:lvl>
    <w:lvl w:ilvl="1" w:tplc="04090005">
      <w:start w:val="1"/>
      <w:numFmt w:val="bullet"/>
      <w:lvlText w:val=""/>
      <w:lvlJc w:val="left"/>
      <w:pPr>
        <w:ind w:left="2434" w:hanging="360"/>
      </w:pPr>
      <w:rPr>
        <w:rFonts w:ascii="Wingdings" w:hAnsi="Wingdings"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3" w15:restartNumberingAfterBreak="0">
    <w:nsid w:val="132E74ED"/>
    <w:multiLevelType w:val="hybridMultilevel"/>
    <w:tmpl w:val="DEE48A6E"/>
    <w:lvl w:ilvl="0" w:tplc="0409001B">
      <w:start w:val="1"/>
      <w:numFmt w:val="lowerRoman"/>
      <w:lvlText w:val="%1."/>
      <w:lvlJc w:val="right"/>
      <w:pPr>
        <w:ind w:left="1440" w:hanging="360"/>
      </w:pPr>
    </w:lvl>
    <w:lvl w:ilvl="1" w:tplc="0F72075A">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87658C"/>
    <w:multiLevelType w:val="hybridMultilevel"/>
    <w:tmpl w:val="427C12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42D82"/>
    <w:multiLevelType w:val="hybridMultilevel"/>
    <w:tmpl w:val="7360C6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E43C96"/>
    <w:multiLevelType w:val="hybridMultilevel"/>
    <w:tmpl w:val="044076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A92A54"/>
    <w:multiLevelType w:val="hybridMultilevel"/>
    <w:tmpl w:val="30EE8434"/>
    <w:lvl w:ilvl="0" w:tplc="04090001">
      <w:start w:val="1"/>
      <w:numFmt w:val="bullet"/>
      <w:lvlText w:val=""/>
      <w:lvlJc w:val="left"/>
      <w:pPr>
        <w:ind w:left="180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9C10CC"/>
    <w:multiLevelType w:val="hybridMultilevel"/>
    <w:tmpl w:val="0276D424"/>
    <w:lvl w:ilvl="0" w:tplc="EA5442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A86E15"/>
    <w:multiLevelType w:val="hybridMultilevel"/>
    <w:tmpl w:val="F1001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B14737"/>
    <w:multiLevelType w:val="hybridMultilevel"/>
    <w:tmpl w:val="6FC2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44FEE"/>
    <w:multiLevelType w:val="hybridMultilevel"/>
    <w:tmpl w:val="577EF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82776"/>
    <w:multiLevelType w:val="hybridMultilevel"/>
    <w:tmpl w:val="3B4C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14" w15:restartNumberingAfterBreak="0">
    <w:nsid w:val="37B1489D"/>
    <w:multiLevelType w:val="hybridMultilevel"/>
    <w:tmpl w:val="F4DA073A"/>
    <w:lvl w:ilvl="0" w:tplc="8E666412">
      <w:start w:val="3"/>
      <w:numFmt w:val="decimal"/>
      <w:lvlText w:val="%1."/>
      <w:lvlJc w:val="left"/>
      <w:pPr>
        <w:ind w:left="360" w:hanging="360"/>
      </w:pPr>
      <w:rPr>
        <w:rFonts w:hint="default"/>
      </w:rPr>
    </w:lvl>
    <w:lvl w:ilvl="1" w:tplc="6D002482">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5C67EA"/>
    <w:multiLevelType w:val="hybridMultilevel"/>
    <w:tmpl w:val="78F02F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5A2EBE"/>
    <w:multiLevelType w:val="hybridMultilevel"/>
    <w:tmpl w:val="DA16085E"/>
    <w:lvl w:ilvl="0" w:tplc="591C0118">
      <w:start w:val="1"/>
      <w:numFmt w:val="bullet"/>
      <w:pStyle w:val="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94821"/>
    <w:multiLevelType w:val="hybridMultilevel"/>
    <w:tmpl w:val="AF70E3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346513"/>
    <w:multiLevelType w:val="hybridMultilevel"/>
    <w:tmpl w:val="0CF69F3C"/>
    <w:lvl w:ilvl="0" w:tplc="3F586F42">
      <w:start w:val="1"/>
      <w:numFmt w:val="bullet"/>
      <w:pStyle w:val="BulletH3"/>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3E76B3"/>
    <w:multiLevelType w:val="hybridMultilevel"/>
    <w:tmpl w:val="0BE0EB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C35FB8"/>
    <w:multiLevelType w:val="hybridMultilevel"/>
    <w:tmpl w:val="F670B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4201E"/>
    <w:multiLevelType w:val="hybridMultilevel"/>
    <w:tmpl w:val="C6BEF292"/>
    <w:lvl w:ilvl="0" w:tplc="0409001B">
      <w:start w:val="1"/>
      <w:numFmt w:val="lowerRoman"/>
      <w:lvlText w:val="%1."/>
      <w:lvlJc w:val="right"/>
      <w:pPr>
        <w:ind w:left="1440" w:hanging="360"/>
      </w:pPr>
    </w:lvl>
    <w:lvl w:ilvl="1" w:tplc="0F72075A">
      <w:start w:val="1"/>
      <w:numFmt w:val="lowerLetter"/>
      <w:lvlText w:val="%2."/>
      <w:lvlJc w:val="left"/>
      <w:pPr>
        <w:ind w:left="2160" w:hanging="360"/>
      </w:pPr>
    </w:lvl>
    <w:lvl w:ilvl="2" w:tplc="6964BBAE">
      <w:start w:val="1"/>
      <w:numFmt w:val="lowerRoman"/>
      <w:pStyle w:val="NoSpacing"/>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716D89"/>
    <w:multiLevelType w:val="hybridMultilevel"/>
    <w:tmpl w:val="F9BE971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1">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107305"/>
    <w:multiLevelType w:val="hybridMultilevel"/>
    <w:tmpl w:val="CF28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01380"/>
    <w:multiLevelType w:val="hybridMultilevel"/>
    <w:tmpl w:val="5CFE05DC"/>
    <w:lvl w:ilvl="0" w:tplc="0409001B">
      <w:start w:val="1"/>
      <w:numFmt w:val="lowerRoman"/>
      <w:lvlText w:val="%1."/>
      <w:lvlJc w:val="righ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D87535"/>
    <w:multiLevelType w:val="multilevel"/>
    <w:tmpl w:val="A56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840B1"/>
    <w:multiLevelType w:val="hybridMultilevel"/>
    <w:tmpl w:val="EAB245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CA01EEA"/>
    <w:multiLevelType w:val="hybridMultilevel"/>
    <w:tmpl w:val="BA283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02DD8"/>
    <w:multiLevelType w:val="hybridMultilevel"/>
    <w:tmpl w:val="56C6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B55D3"/>
    <w:multiLevelType w:val="hybridMultilevel"/>
    <w:tmpl w:val="F6A0E616"/>
    <w:lvl w:ilvl="0" w:tplc="09DA71A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A034726"/>
    <w:multiLevelType w:val="hybridMultilevel"/>
    <w:tmpl w:val="5AAE25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C1E7CDD"/>
    <w:multiLevelType w:val="hybridMultilevel"/>
    <w:tmpl w:val="C85CF74E"/>
    <w:lvl w:ilvl="0" w:tplc="04090001">
      <w:start w:val="1"/>
      <w:numFmt w:val="bullet"/>
      <w:lvlText w:val=""/>
      <w:lvlJc w:val="left"/>
      <w:pPr>
        <w:ind w:left="21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C997C31"/>
    <w:multiLevelType w:val="hybridMultilevel"/>
    <w:tmpl w:val="7C9C0184"/>
    <w:lvl w:ilvl="0" w:tplc="0409001B">
      <w:start w:val="1"/>
      <w:numFmt w:val="lowerRoman"/>
      <w:lvlText w:val="%1."/>
      <w:lvlJc w:val="righ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D46EAF"/>
    <w:multiLevelType w:val="hybridMultilevel"/>
    <w:tmpl w:val="1FDA3B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DA534F"/>
    <w:multiLevelType w:val="hybridMultilevel"/>
    <w:tmpl w:val="842894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936A33"/>
    <w:multiLevelType w:val="hybridMultilevel"/>
    <w:tmpl w:val="8C5C30B0"/>
    <w:lvl w:ilvl="0" w:tplc="283280E2">
      <w:start w:val="1"/>
      <w:numFmt w:val="bullet"/>
      <w:pStyle w:val="Bulle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5B4109"/>
    <w:multiLevelType w:val="hybridMultilevel"/>
    <w:tmpl w:val="7F14AAC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822E0B"/>
    <w:multiLevelType w:val="hybridMultilevel"/>
    <w:tmpl w:val="AC5CE5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284A67"/>
    <w:multiLevelType w:val="hybridMultilevel"/>
    <w:tmpl w:val="4F10A8DA"/>
    <w:lvl w:ilvl="0" w:tplc="0409001B">
      <w:start w:val="1"/>
      <w:numFmt w:val="lowerRoman"/>
      <w:lvlText w:val="%1."/>
      <w:lvlJc w:val="righ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30913227">
    <w:abstractNumId w:val="10"/>
  </w:num>
  <w:num w:numId="2" w16cid:durableId="1973829627">
    <w:abstractNumId w:val="19"/>
  </w:num>
  <w:num w:numId="3" w16cid:durableId="595410118">
    <w:abstractNumId w:val="15"/>
  </w:num>
  <w:num w:numId="4" w16cid:durableId="1417244345">
    <w:abstractNumId w:val="33"/>
  </w:num>
  <w:num w:numId="5" w16cid:durableId="27949477">
    <w:abstractNumId w:val="0"/>
  </w:num>
  <w:num w:numId="6" w16cid:durableId="473105335">
    <w:abstractNumId w:val="34"/>
  </w:num>
  <w:num w:numId="7" w16cid:durableId="753818262">
    <w:abstractNumId w:val="5"/>
  </w:num>
  <w:num w:numId="8" w16cid:durableId="1744181629">
    <w:abstractNumId w:val="37"/>
  </w:num>
  <w:num w:numId="9" w16cid:durableId="1948464965">
    <w:abstractNumId w:val="26"/>
  </w:num>
  <w:num w:numId="10" w16cid:durableId="1586525158">
    <w:abstractNumId w:val="28"/>
  </w:num>
  <w:num w:numId="11" w16cid:durableId="1023677263">
    <w:abstractNumId w:val="4"/>
  </w:num>
  <w:num w:numId="12" w16cid:durableId="26180793">
    <w:abstractNumId w:val="23"/>
  </w:num>
  <w:num w:numId="13" w16cid:durableId="186410160">
    <w:abstractNumId w:val="20"/>
  </w:num>
  <w:num w:numId="14" w16cid:durableId="1800998177">
    <w:abstractNumId w:val="2"/>
  </w:num>
  <w:num w:numId="15" w16cid:durableId="1430392648">
    <w:abstractNumId w:val="7"/>
  </w:num>
  <w:num w:numId="16" w16cid:durableId="178089246">
    <w:abstractNumId w:val="8"/>
  </w:num>
  <w:num w:numId="17" w16cid:durableId="783118040">
    <w:abstractNumId w:val="1"/>
  </w:num>
  <w:num w:numId="18" w16cid:durableId="150680139">
    <w:abstractNumId w:val="31"/>
  </w:num>
  <w:num w:numId="19" w16cid:durableId="981615862">
    <w:abstractNumId w:val="14"/>
  </w:num>
  <w:num w:numId="20" w16cid:durableId="1236433810">
    <w:abstractNumId w:val="29"/>
  </w:num>
  <w:num w:numId="21" w16cid:durableId="1793787142">
    <w:abstractNumId w:val="24"/>
  </w:num>
  <w:num w:numId="22" w16cid:durableId="1597058758">
    <w:abstractNumId w:val="22"/>
  </w:num>
  <w:num w:numId="23" w16cid:durableId="1584726310">
    <w:abstractNumId w:val="36"/>
  </w:num>
  <w:num w:numId="24" w16cid:durableId="413019661">
    <w:abstractNumId w:val="6"/>
  </w:num>
  <w:num w:numId="25" w16cid:durableId="1131947642">
    <w:abstractNumId w:val="38"/>
  </w:num>
  <w:num w:numId="26" w16cid:durableId="886650522">
    <w:abstractNumId w:val="17"/>
  </w:num>
  <w:num w:numId="27" w16cid:durableId="368727024">
    <w:abstractNumId w:val="27"/>
  </w:num>
  <w:num w:numId="28" w16cid:durableId="1090007038">
    <w:abstractNumId w:val="21"/>
  </w:num>
  <w:num w:numId="29" w16cid:durableId="1661693756">
    <w:abstractNumId w:val="3"/>
  </w:num>
  <w:num w:numId="30" w16cid:durableId="1469207576">
    <w:abstractNumId w:val="32"/>
  </w:num>
  <w:num w:numId="31" w16cid:durableId="229116052">
    <w:abstractNumId w:val="12"/>
  </w:num>
  <w:num w:numId="32" w16cid:durableId="810635671">
    <w:abstractNumId w:val="13"/>
  </w:num>
  <w:num w:numId="33" w16cid:durableId="469053148">
    <w:abstractNumId w:val="35"/>
  </w:num>
  <w:num w:numId="34" w16cid:durableId="1520310412">
    <w:abstractNumId w:val="16"/>
  </w:num>
  <w:num w:numId="35" w16cid:durableId="635718028">
    <w:abstractNumId w:val="18"/>
  </w:num>
  <w:num w:numId="36" w16cid:durableId="894777369">
    <w:abstractNumId w:val="30"/>
  </w:num>
  <w:num w:numId="37" w16cid:durableId="292642904">
    <w:abstractNumId w:val="25"/>
  </w:num>
  <w:num w:numId="38" w16cid:durableId="1619483554">
    <w:abstractNumId w:val="9"/>
  </w:num>
  <w:num w:numId="39" w16cid:durableId="2059864278">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94"/>
    <w:rsid w:val="00000FEB"/>
    <w:rsid w:val="000044A8"/>
    <w:rsid w:val="00006CF0"/>
    <w:rsid w:val="00007F71"/>
    <w:rsid w:val="00016577"/>
    <w:rsid w:val="000239B1"/>
    <w:rsid w:val="00025360"/>
    <w:rsid w:val="00033051"/>
    <w:rsid w:val="000406CF"/>
    <w:rsid w:val="00043336"/>
    <w:rsid w:val="00046F4C"/>
    <w:rsid w:val="00050313"/>
    <w:rsid w:val="00052553"/>
    <w:rsid w:val="000529EC"/>
    <w:rsid w:val="000561FA"/>
    <w:rsid w:val="000562B9"/>
    <w:rsid w:val="00060B54"/>
    <w:rsid w:val="00061749"/>
    <w:rsid w:val="000701DD"/>
    <w:rsid w:val="00070504"/>
    <w:rsid w:val="0007373D"/>
    <w:rsid w:val="00075328"/>
    <w:rsid w:val="00075D7D"/>
    <w:rsid w:val="00076217"/>
    <w:rsid w:val="00080FD3"/>
    <w:rsid w:val="000900D5"/>
    <w:rsid w:val="0009118B"/>
    <w:rsid w:val="000933D0"/>
    <w:rsid w:val="000A0F6B"/>
    <w:rsid w:val="000A2A65"/>
    <w:rsid w:val="000B4C7A"/>
    <w:rsid w:val="000C43F8"/>
    <w:rsid w:val="000D568C"/>
    <w:rsid w:val="000D7B27"/>
    <w:rsid w:val="000E062C"/>
    <w:rsid w:val="000E0EFA"/>
    <w:rsid w:val="000E2DC1"/>
    <w:rsid w:val="000E4FCD"/>
    <w:rsid w:val="000E7A26"/>
    <w:rsid w:val="000F04F6"/>
    <w:rsid w:val="000F12F4"/>
    <w:rsid w:val="000F2772"/>
    <w:rsid w:val="000F2CAF"/>
    <w:rsid w:val="000F78EC"/>
    <w:rsid w:val="000F7B9B"/>
    <w:rsid w:val="00100176"/>
    <w:rsid w:val="0010662A"/>
    <w:rsid w:val="00106FD8"/>
    <w:rsid w:val="001104C4"/>
    <w:rsid w:val="00112C68"/>
    <w:rsid w:val="001142CB"/>
    <w:rsid w:val="00114A90"/>
    <w:rsid w:val="001176D1"/>
    <w:rsid w:val="00124E3D"/>
    <w:rsid w:val="001256AA"/>
    <w:rsid w:val="00126774"/>
    <w:rsid w:val="001267BE"/>
    <w:rsid w:val="001352AF"/>
    <w:rsid w:val="0013661B"/>
    <w:rsid w:val="00142255"/>
    <w:rsid w:val="001439F3"/>
    <w:rsid w:val="00143CAE"/>
    <w:rsid w:val="0014536E"/>
    <w:rsid w:val="001473C7"/>
    <w:rsid w:val="0014789B"/>
    <w:rsid w:val="00147C77"/>
    <w:rsid w:val="00147D9A"/>
    <w:rsid w:val="00153500"/>
    <w:rsid w:val="001642F5"/>
    <w:rsid w:val="0016436D"/>
    <w:rsid w:val="00167EBE"/>
    <w:rsid w:val="00174EF5"/>
    <w:rsid w:val="001760EE"/>
    <w:rsid w:val="00180989"/>
    <w:rsid w:val="00181C61"/>
    <w:rsid w:val="00184220"/>
    <w:rsid w:val="00186AA7"/>
    <w:rsid w:val="001903D4"/>
    <w:rsid w:val="00197CB4"/>
    <w:rsid w:val="001A093A"/>
    <w:rsid w:val="001B05FD"/>
    <w:rsid w:val="001B3656"/>
    <w:rsid w:val="001B5265"/>
    <w:rsid w:val="001B58EC"/>
    <w:rsid w:val="001B5BD0"/>
    <w:rsid w:val="001B6085"/>
    <w:rsid w:val="001B6B68"/>
    <w:rsid w:val="001B6B9D"/>
    <w:rsid w:val="001C0107"/>
    <w:rsid w:val="001C0EB1"/>
    <w:rsid w:val="001C19E1"/>
    <w:rsid w:val="001C2475"/>
    <w:rsid w:val="001D1055"/>
    <w:rsid w:val="001D1700"/>
    <w:rsid w:val="001D188F"/>
    <w:rsid w:val="001D2F57"/>
    <w:rsid w:val="001D3A82"/>
    <w:rsid w:val="001D5305"/>
    <w:rsid w:val="001D6351"/>
    <w:rsid w:val="001E35C3"/>
    <w:rsid w:val="001E5982"/>
    <w:rsid w:val="001F238E"/>
    <w:rsid w:val="002005C3"/>
    <w:rsid w:val="00202DC8"/>
    <w:rsid w:val="002046AE"/>
    <w:rsid w:val="00206118"/>
    <w:rsid w:val="00212835"/>
    <w:rsid w:val="00212EC3"/>
    <w:rsid w:val="002139BA"/>
    <w:rsid w:val="00214CD9"/>
    <w:rsid w:val="00220917"/>
    <w:rsid w:val="0022247D"/>
    <w:rsid w:val="00226981"/>
    <w:rsid w:val="00226C37"/>
    <w:rsid w:val="0023240F"/>
    <w:rsid w:val="00234615"/>
    <w:rsid w:val="00234D0C"/>
    <w:rsid w:val="002352CA"/>
    <w:rsid w:val="00236C3B"/>
    <w:rsid w:val="0024502C"/>
    <w:rsid w:val="00245AE3"/>
    <w:rsid w:val="00246A4A"/>
    <w:rsid w:val="00260989"/>
    <w:rsid w:val="002657C1"/>
    <w:rsid w:val="00266522"/>
    <w:rsid w:val="00267FC8"/>
    <w:rsid w:val="00271577"/>
    <w:rsid w:val="00271EFB"/>
    <w:rsid w:val="00273C0A"/>
    <w:rsid w:val="0027486B"/>
    <w:rsid w:val="00275860"/>
    <w:rsid w:val="00276594"/>
    <w:rsid w:val="00281E2A"/>
    <w:rsid w:val="00283DDE"/>
    <w:rsid w:val="00284D6C"/>
    <w:rsid w:val="00290334"/>
    <w:rsid w:val="00290D8F"/>
    <w:rsid w:val="00291AFC"/>
    <w:rsid w:val="00296351"/>
    <w:rsid w:val="002A1266"/>
    <w:rsid w:val="002A7ADB"/>
    <w:rsid w:val="002B22DE"/>
    <w:rsid w:val="002B348D"/>
    <w:rsid w:val="002B68EE"/>
    <w:rsid w:val="002C4C5B"/>
    <w:rsid w:val="002C5B9A"/>
    <w:rsid w:val="002C7B57"/>
    <w:rsid w:val="002D0350"/>
    <w:rsid w:val="002D36C0"/>
    <w:rsid w:val="002D5EC9"/>
    <w:rsid w:val="002E10B2"/>
    <w:rsid w:val="002E30C3"/>
    <w:rsid w:val="002E7610"/>
    <w:rsid w:val="002F16C2"/>
    <w:rsid w:val="002F1B0A"/>
    <w:rsid w:val="002F5074"/>
    <w:rsid w:val="002F752E"/>
    <w:rsid w:val="00302FBB"/>
    <w:rsid w:val="00303F3A"/>
    <w:rsid w:val="003052D2"/>
    <w:rsid w:val="0030700A"/>
    <w:rsid w:val="003102C3"/>
    <w:rsid w:val="0031087F"/>
    <w:rsid w:val="00314387"/>
    <w:rsid w:val="0031439B"/>
    <w:rsid w:val="003154FB"/>
    <w:rsid w:val="003154FC"/>
    <w:rsid w:val="00316CC3"/>
    <w:rsid w:val="00323306"/>
    <w:rsid w:val="00323D83"/>
    <w:rsid w:val="0032715A"/>
    <w:rsid w:val="003320C7"/>
    <w:rsid w:val="003354A6"/>
    <w:rsid w:val="003357D7"/>
    <w:rsid w:val="00340498"/>
    <w:rsid w:val="00343677"/>
    <w:rsid w:val="003436A4"/>
    <w:rsid w:val="0034677C"/>
    <w:rsid w:val="00352247"/>
    <w:rsid w:val="00352A42"/>
    <w:rsid w:val="0035691A"/>
    <w:rsid w:val="00360585"/>
    <w:rsid w:val="00360D18"/>
    <w:rsid w:val="0036345B"/>
    <w:rsid w:val="00370A3D"/>
    <w:rsid w:val="00370C42"/>
    <w:rsid w:val="00373561"/>
    <w:rsid w:val="00375022"/>
    <w:rsid w:val="00375289"/>
    <w:rsid w:val="003755E9"/>
    <w:rsid w:val="00380F83"/>
    <w:rsid w:val="00381ED4"/>
    <w:rsid w:val="00381F43"/>
    <w:rsid w:val="0038220B"/>
    <w:rsid w:val="00382E2D"/>
    <w:rsid w:val="00386E4F"/>
    <w:rsid w:val="00390D37"/>
    <w:rsid w:val="00391C21"/>
    <w:rsid w:val="00391D70"/>
    <w:rsid w:val="003936E2"/>
    <w:rsid w:val="00396966"/>
    <w:rsid w:val="003A1CF0"/>
    <w:rsid w:val="003A2EB0"/>
    <w:rsid w:val="003A33BD"/>
    <w:rsid w:val="003A7B1B"/>
    <w:rsid w:val="003B09EE"/>
    <w:rsid w:val="003B39FF"/>
    <w:rsid w:val="003B5988"/>
    <w:rsid w:val="003B6FB8"/>
    <w:rsid w:val="003C1EDD"/>
    <w:rsid w:val="003C6CA1"/>
    <w:rsid w:val="003D01BB"/>
    <w:rsid w:val="003D0B21"/>
    <w:rsid w:val="003D4732"/>
    <w:rsid w:val="003D47A8"/>
    <w:rsid w:val="003D4D4F"/>
    <w:rsid w:val="003D6CAC"/>
    <w:rsid w:val="003F0FED"/>
    <w:rsid w:val="003F2E8F"/>
    <w:rsid w:val="003F3B4D"/>
    <w:rsid w:val="003F4F54"/>
    <w:rsid w:val="00400279"/>
    <w:rsid w:val="004011A8"/>
    <w:rsid w:val="00410AFF"/>
    <w:rsid w:val="00411CE0"/>
    <w:rsid w:val="004248BF"/>
    <w:rsid w:val="00426318"/>
    <w:rsid w:val="00427448"/>
    <w:rsid w:val="00427548"/>
    <w:rsid w:val="004278C8"/>
    <w:rsid w:val="004300F2"/>
    <w:rsid w:val="00431D4D"/>
    <w:rsid w:val="00437CDA"/>
    <w:rsid w:val="00444E93"/>
    <w:rsid w:val="00445695"/>
    <w:rsid w:val="00446E84"/>
    <w:rsid w:val="00450577"/>
    <w:rsid w:val="004508EB"/>
    <w:rsid w:val="00450DE4"/>
    <w:rsid w:val="004529D9"/>
    <w:rsid w:val="00452C96"/>
    <w:rsid w:val="004538FF"/>
    <w:rsid w:val="00453D48"/>
    <w:rsid w:val="00455071"/>
    <w:rsid w:val="0045540C"/>
    <w:rsid w:val="00455CA3"/>
    <w:rsid w:val="00460625"/>
    <w:rsid w:val="00463876"/>
    <w:rsid w:val="00464776"/>
    <w:rsid w:val="00471AE9"/>
    <w:rsid w:val="004730A7"/>
    <w:rsid w:val="004743E4"/>
    <w:rsid w:val="00474480"/>
    <w:rsid w:val="00474608"/>
    <w:rsid w:val="00476512"/>
    <w:rsid w:val="00480649"/>
    <w:rsid w:val="00481045"/>
    <w:rsid w:val="00484797"/>
    <w:rsid w:val="004907CA"/>
    <w:rsid w:val="00491C6A"/>
    <w:rsid w:val="00493369"/>
    <w:rsid w:val="00494036"/>
    <w:rsid w:val="004953D7"/>
    <w:rsid w:val="004A17B4"/>
    <w:rsid w:val="004A4866"/>
    <w:rsid w:val="004A6363"/>
    <w:rsid w:val="004B0187"/>
    <w:rsid w:val="004B1D6C"/>
    <w:rsid w:val="004B694F"/>
    <w:rsid w:val="004C6E97"/>
    <w:rsid w:val="004D0D55"/>
    <w:rsid w:val="004D40F1"/>
    <w:rsid w:val="004E0C82"/>
    <w:rsid w:val="004E482E"/>
    <w:rsid w:val="004F0EA0"/>
    <w:rsid w:val="004F4CF3"/>
    <w:rsid w:val="004F7D50"/>
    <w:rsid w:val="00501B38"/>
    <w:rsid w:val="00502615"/>
    <w:rsid w:val="00502AD3"/>
    <w:rsid w:val="0050450F"/>
    <w:rsid w:val="00504754"/>
    <w:rsid w:val="00504A9C"/>
    <w:rsid w:val="0051001D"/>
    <w:rsid w:val="005102EF"/>
    <w:rsid w:val="005146FC"/>
    <w:rsid w:val="00516E9D"/>
    <w:rsid w:val="00520EFF"/>
    <w:rsid w:val="005238A1"/>
    <w:rsid w:val="005239CA"/>
    <w:rsid w:val="00523C3A"/>
    <w:rsid w:val="00525367"/>
    <w:rsid w:val="00525645"/>
    <w:rsid w:val="00533C39"/>
    <w:rsid w:val="0053405A"/>
    <w:rsid w:val="0053699A"/>
    <w:rsid w:val="00540E42"/>
    <w:rsid w:val="00542EC1"/>
    <w:rsid w:val="00546981"/>
    <w:rsid w:val="0055030B"/>
    <w:rsid w:val="00555427"/>
    <w:rsid w:val="00556198"/>
    <w:rsid w:val="00557977"/>
    <w:rsid w:val="0056433B"/>
    <w:rsid w:val="00565944"/>
    <w:rsid w:val="00565FC9"/>
    <w:rsid w:val="005665E2"/>
    <w:rsid w:val="00566BB5"/>
    <w:rsid w:val="00571771"/>
    <w:rsid w:val="00573D94"/>
    <w:rsid w:val="0058161B"/>
    <w:rsid w:val="00582F2F"/>
    <w:rsid w:val="00583FF9"/>
    <w:rsid w:val="00593F15"/>
    <w:rsid w:val="00596D6B"/>
    <w:rsid w:val="00597794"/>
    <w:rsid w:val="005A10C6"/>
    <w:rsid w:val="005A2934"/>
    <w:rsid w:val="005A2E78"/>
    <w:rsid w:val="005A716A"/>
    <w:rsid w:val="005B52F8"/>
    <w:rsid w:val="005C4A48"/>
    <w:rsid w:val="005C51F1"/>
    <w:rsid w:val="005D027B"/>
    <w:rsid w:val="005D093B"/>
    <w:rsid w:val="005D1162"/>
    <w:rsid w:val="005D6750"/>
    <w:rsid w:val="005D709E"/>
    <w:rsid w:val="005D7A2F"/>
    <w:rsid w:val="005E6E8F"/>
    <w:rsid w:val="005E75C0"/>
    <w:rsid w:val="005F08BC"/>
    <w:rsid w:val="005F217B"/>
    <w:rsid w:val="005F25C7"/>
    <w:rsid w:val="005F6D7E"/>
    <w:rsid w:val="00603864"/>
    <w:rsid w:val="00604929"/>
    <w:rsid w:val="006054EB"/>
    <w:rsid w:val="00613010"/>
    <w:rsid w:val="0061523F"/>
    <w:rsid w:val="0061527F"/>
    <w:rsid w:val="0061675C"/>
    <w:rsid w:val="0062178A"/>
    <w:rsid w:val="00622651"/>
    <w:rsid w:val="006243E1"/>
    <w:rsid w:val="006251BE"/>
    <w:rsid w:val="00627EDC"/>
    <w:rsid w:val="00631430"/>
    <w:rsid w:val="006347C2"/>
    <w:rsid w:val="00635021"/>
    <w:rsid w:val="0063535A"/>
    <w:rsid w:val="00635626"/>
    <w:rsid w:val="0063724D"/>
    <w:rsid w:val="006442E9"/>
    <w:rsid w:val="00646503"/>
    <w:rsid w:val="00651357"/>
    <w:rsid w:val="0065304D"/>
    <w:rsid w:val="006541ED"/>
    <w:rsid w:val="006615D5"/>
    <w:rsid w:val="0066231F"/>
    <w:rsid w:val="0066247D"/>
    <w:rsid w:val="00666F3D"/>
    <w:rsid w:val="00667B4E"/>
    <w:rsid w:val="00671CAA"/>
    <w:rsid w:val="00671EEE"/>
    <w:rsid w:val="0067555E"/>
    <w:rsid w:val="00675BA8"/>
    <w:rsid w:val="00680556"/>
    <w:rsid w:val="006815E3"/>
    <w:rsid w:val="006821D0"/>
    <w:rsid w:val="0069145A"/>
    <w:rsid w:val="00692DD6"/>
    <w:rsid w:val="0069460A"/>
    <w:rsid w:val="0069493C"/>
    <w:rsid w:val="006A13BD"/>
    <w:rsid w:val="006A5B73"/>
    <w:rsid w:val="006A6FAC"/>
    <w:rsid w:val="006B6D7D"/>
    <w:rsid w:val="006B6FE7"/>
    <w:rsid w:val="006B7705"/>
    <w:rsid w:val="006C089B"/>
    <w:rsid w:val="006C18D9"/>
    <w:rsid w:val="006C2A6A"/>
    <w:rsid w:val="006D2480"/>
    <w:rsid w:val="006D2E49"/>
    <w:rsid w:val="006F1CA2"/>
    <w:rsid w:val="006F2D1A"/>
    <w:rsid w:val="006F372E"/>
    <w:rsid w:val="006F3A0A"/>
    <w:rsid w:val="006F3C4C"/>
    <w:rsid w:val="006F3E60"/>
    <w:rsid w:val="006F6013"/>
    <w:rsid w:val="007003BC"/>
    <w:rsid w:val="0070428A"/>
    <w:rsid w:val="00706588"/>
    <w:rsid w:val="0070704C"/>
    <w:rsid w:val="007142AE"/>
    <w:rsid w:val="00722096"/>
    <w:rsid w:val="00731427"/>
    <w:rsid w:val="00731A74"/>
    <w:rsid w:val="00732067"/>
    <w:rsid w:val="00735144"/>
    <w:rsid w:val="00737D57"/>
    <w:rsid w:val="00740AB8"/>
    <w:rsid w:val="00741CFE"/>
    <w:rsid w:val="00742D15"/>
    <w:rsid w:val="00744706"/>
    <w:rsid w:val="00747CEB"/>
    <w:rsid w:val="00751EDF"/>
    <w:rsid w:val="00756FFE"/>
    <w:rsid w:val="00760092"/>
    <w:rsid w:val="00761E4D"/>
    <w:rsid w:val="0076315D"/>
    <w:rsid w:val="00765964"/>
    <w:rsid w:val="00767052"/>
    <w:rsid w:val="00767492"/>
    <w:rsid w:val="00767874"/>
    <w:rsid w:val="00767AE6"/>
    <w:rsid w:val="00770A08"/>
    <w:rsid w:val="007726E3"/>
    <w:rsid w:val="0078214C"/>
    <w:rsid w:val="007857F1"/>
    <w:rsid w:val="00792947"/>
    <w:rsid w:val="007A030C"/>
    <w:rsid w:val="007A1936"/>
    <w:rsid w:val="007A4C25"/>
    <w:rsid w:val="007A5C72"/>
    <w:rsid w:val="007A6EC1"/>
    <w:rsid w:val="007B37F7"/>
    <w:rsid w:val="007B5334"/>
    <w:rsid w:val="007C35FA"/>
    <w:rsid w:val="007D2E7A"/>
    <w:rsid w:val="007E02F2"/>
    <w:rsid w:val="007E1A74"/>
    <w:rsid w:val="007E3756"/>
    <w:rsid w:val="007E7222"/>
    <w:rsid w:val="007F2B93"/>
    <w:rsid w:val="00804019"/>
    <w:rsid w:val="00807FD4"/>
    <w:rsid w:val="00813A64"/>
    <w:rsid w:val="00813F65"/>
    <w:rsid w:val="00816810"/>
    <w:rsid w:val="00823DC7"/>
    <w:rsid w:val="00824359"/>
    <w:rsid w:val="008275F7"/>
    <w:rsid w:val="008320BD"/>
    <w:rsid w:val="0083548A"/>
    <w:rsid w:val="00841565"/>
    <w:rsid w:val="00841BAB"/>
    <w:rsid w:val="00851F81"/>
    <w:rsid w:val="00851FC4"/>
    <w:rsid w:val="00852EC7"/>
    <w:rsid w:val="00853225"/>
    <w:rsid w:val="00854EF2"/>
    <w:rsid w:val="0085558A"/>
    <w:rsid w:val="00856139"/>
    <w:rsid w:val="008565AF"/>
    <w:rsid w:val="00856693"/>
    <w:rsid w:val="00857028"/>
    <w:rsid w:val="008570C2"/>
    <w:rsid w:val="00857C04"/>
    <w:rsid w:val="00860A4C"/>
    <w:rsid w:val="0086239F"/>
    <w:rsid w:val="0086424C"/>
    <w:rsid w:val="00871487"/>
    <w:rsid w:val="00874B6F"/>
    <w:rsid w:val="00876A47"/>
    <w:rsid w:val="00876DFC"/>
    <w:rsid w:val="00876EF1"/>
    <w:rsid w:val="00876FB7"/>
    <w:rsid w:val="008870F7"/>
    <w:rsid w:val="00892F8F"/>
    <w:rsid w:val="00895312"/>
    <w:rsid w:val="008A01D2"/>
    <w:rsid w:val="008A5D17"/>
    <w:rsid w:val="008B1DAC"/>
    <w:rsid w:val="008B286A"/>
    <w:rsid w:val="008B6CAB"/>
    <w:rsid w:val="008B76AF"/>
    <w:rsid w:val="008C2595"/>
    <w:rsid w:val="008C352A"/>
    <w:rsid w:val="008D0626"/>
    <w:rsid w:val="008D30A4"/>
    <w:rsid w:val="008D320D"/>
    <w:rsid w:val="008E0307"/>
    <w:rsid w:val="008E28EF"/>
    <w:rsid w:val="008E5923"/>
    <w:rsid w:val="008E763A"/>
    <w:rsid w:val="008F0AEB"/>
    <w:rsid w:val="008F1A5E"/>
    <w:rsid w:val="00900882"/>
    <w:rsid w:val="00901A5F"/>
    <w:rsid w:val="00905B3E"/>
    <w:rsid w:val="0090653B"/>
    <w:rsid w:val="009075CD"/>
    <w:rsid w:val="00910516"/>
    <w:rsid w:val="00910556"/>
    <w:rsid w:val="00912371"/>
    <w:rsid w:val="00915086"/>
    <w:rsid w:val="009164BF"/>
    <w:rsid w:val="00921E7F"/>
    <w:rsid w:val="00930068"/>
    <w:rsid w:val="00931AF6"/>
    <w:rsid w:val="0093269F"/>
    <w:rsid w:val="00932A18"/>
    <w:rsid w:val="00941FEC"/>
    <w:rsid w:val="0094321F"/>
    <w:rsid w:val="00943A2C"/>
    <w:rsid w:val="009446C0"/>
    <w:rsid w:val="00945419"/>
    <w:rsid w:val="00946AFD"/>
    <w:rsid w:val="00951146"/>
    <w:rsid w:val="00953F5F"/>
    <w:rsid w:val="00956220"/>
    <w:rsid w:val="0096009D"/>
    <w:rsid w:val="00963CA1"/>
    <w:rsid w:val="00963FB8"/>
    <w:rsid w:val="0097076D"/>
    <w:rsid w:val="00972DFE"/>
    <w:rsid w:val="00974DF1"/>
    <w:rsid w:val="0097592D"/>
    <w:rsid w:val="0098114E"/>
    <w:rsid w:val="009817ED"/>
    <w:rsid w:val="00984582"/>
    <w:rsid w:val="00984704"/>
    <w:rsid w:val="00984A22"/>
    <w:rsid w:val="00990D5F"/>
    <w:rsid w:val="00995D3E"/>
    <w:rsid w:val="009A5468"/>
    <w:rsid w:val="009A549A"/>
    <w:rsid w:val="009B05FF"/>
    <w:rsid w:val="009C326E"/>
    <w:rsid w:val="009D5A40"/>
    <w:rsid w:val="009D69E5"/>
    <w:rsid w:val="009E0DCA"/>
    <w:rsid w:val="009E3440"/>
    <w:rsid w:val="009E6CB8"/>
    <w:rsid w:val="009F08B7"/>
    <w:rsid w:val="009F37D4"/>
    <w:rsid w:val="009F48CA"/>
    <w:rsid w:val="009F58E0"/>
    <w:rsid w:val="009F6E24"/>
    <w:rsid w:val="00A03916"/>
    <w:rsid w:val="00A03DF1"/>
    <w:rsid w:val="00A04C7F"/>
    <w:rsid w:val="00A10685"/>
    <w:rsid w:val="00A2190C"/>
    <w:rsid w:val="00A219E7"/>
    <w:rsid w:val="00A22BC6"/>
    <w:rsid w:val="00A268EA"/>
    <w:rsid w:val="00A3099F"/>
    <w:rsid w:val="00A34F23"/>
    <w:rsid w:val="00A43400"/>
    <w:rsid w:val="00A45A99"/>
    <w:rsid w:val="00A477E3"/>
    <w:rsid w:val="00A50E24"/>
    <w:rsid w:val="00A50FC8"/>
    <w:rsid w:val="00A52771"/>
    <w:rsid w:val="00A53C46"/>
    <w:rsid w:val="00A57B89"/>
    <w:rsid w:val="00A63A79"/>
    <w:rsid w:val="00A641F4"/>
    <w:rsid w:val="00A667AE"/>
    <w:rsid w:val="00A67572"/>
    <w:rsid w:val="00A67F14"/>
    <w:rsid w:val="00A7112A"/>
    <w:rsid w:val="00A71A02"/>
    <w:rsid w:val="00A7749E"/>
    <w:rsid w:val="00A80D98"/>
    <w:rsid w:val="00A82218"/>
    <w:rsid w:val="00A83CDF"/>
    <w:rsid w:val="00A87A0A"/>
    <w:rsid w:val="00A90727"/>
    <w:rsid w:val="00A912B9"/>
    <w:rsid w:val="00A91D8A"/>
    <w:rsid w:val="00A963D8"/>
    <w:rsid w:val="00AA4243"/>
    <w:rsid w:val="00AB0506"/>
    <w:rsid w:val="00AB4166"/>
    <w:rsid w:val="00AB4B12"/>
    <w:rsid w:val="00AB682A"/>
    <w:rsid w:val="00AB6A97"/>
    <w:rsid w:val="00AC0A8D"/>
    <w:rsid w:val="00AC0AF1"/>
    <w:rsid w:val="00AC1DA0"/>
    <w:rsid w:val="00AC1EA5"/>
    <w:rsid w:val="00AC58C8"/>
    <w:rsid w:val="00AC6A4B"/>
    <w:rsid w:val="00AD1474"/>
    <w:rsid w:val="00AD5FBA"/>
    <w:rsid w:val="00AE6B41"/>
    <w:rsid w:val="00AF0FDF"/>
    <w:rsid w:val="00AF139C"/>
    <w:rsid w:val="00AF2AA5"/>
    <w:rsid w:val="00AF556D"/>
    <w:rsid w:val="00AF63A5"/>
    <w:rsid w:val="00B046C2"/>
    <w:rsid w:val="00B051FE"/>
    <w:rsid w:val="00B14943"/>
    <w:rsid w:val="00B160FE"/>
    <w:rsid w:val="00B1681F"/>
    <w:rsid w:val="00B1693E"/>
    <w:rsid w:val="00B21E7D"/>
    <w:rsid w:val="00B26FAE"/>
    <w:rsid w:val="00B31A3A"/>
    <w:rsid w:val="00B32AA7"/>
    <w:rsid w:val="00B33068"/>
    <w:rsid w:val="00B3667B"/>
    <w:rsid w:val="00B418BF"/>
    <w:rsid w:val="00B43549"/>
    <w:rsid w:val="00B43B04"/>
    <w:rsid w:val="00B45706"/>
    <w:rsid w:val="00B50E8C"/>
    <w:rsid w:val="00B540B8"/>
    <w:rsid w:val="00B546C0"/>
    <w:rsid w:val="00B602D7"/>
    <w:rsid w:val="00B63E09"/>
    <w:rsid w:val="00B6435B"/>
    <w:rsid w:val="00B6488B"/>
    <w:rsid w:val="00B65337"/>
    <w:rsid w:val="00B70B4E"/>
    <w:rsid w:val="00B70EB9"/>
    <w:rsid w:val="00B716D6"/>
    <w:rsid w:val="00B719AF"/>
    <w:rsid w:val="00B77006"/>
    <w:rsid w:val="00B80A89"/>
    <w:rsid w:val="00B824B6"/>
    <w:rsid w:val="00B85BE0"/>
    <w:rsid w:val="00B87476"/>
    <w:rsid w:val="00B903E4"/>
    <w:rsid w:val="00B90D94"/>
    <w:rsid w:val="00B9598C"/>
    <w:rsid w:val="00B961FA"/>
    <w:rsid w:val="00B966B1"/>
    <w:rsid w:val="00BA2E29"/>
    <w:rsid w:val="00BA5E6F"/>
    <w:rsid w:val="00BA76F6"/>
    <w:rsid w:val="00BB321A"/>
    <w:rsid w:val="00BB4267"/>
    <w:rsid w:val="00BB6907"/>
    <w:rsid w:val="00BC0089"/>
    <w:rsid w:val="00BC0200"/>
    <w:rsid w:val="00BC4681"/>
    <w:rsid w:val="00BC4A0F"/>
    <w:rsid w:val="00BC7A5A"/>
    <w:rsid w:val="00BD0759"/>
    <w:rsid w:val="00BD116F"/>
    <w:rsid w:val="00BD5382"/>
    <w:rsid w:val="00BD7491"/>
    <w:rsid w:val="00BD77D4"/>
    <w:rsid w:val="00BE0B81"/>
    <w:rsid w:val="00BE1302"/>
    <w:rsid w:val="00BE154E"/>
    <w:rsid w:val="00BE2E11"/>
    <w:rsid w:val="00BE3BB6"/>
    <w:rsid w:val="00BE604F"/>
    <w:rsid w:val="00BF0B63"/>
    <w:rsid w:val="00BF0C32"/>
    <w:rsid w:val="00BF1028"/>
    <w:rsid w:val="00BF4735"/>
    <w:rsid w:val="00BF76A4"/>
    <w:rsid w:val="00C00BB9"/>
    <w:rsid w:val="00C02283"/>
    <w:rsid w:val="00C024D5"/>
    <w:rsid w:val="00C02632"/>
    <w:rsid w:val="00C0523E"/>
    <w:rsid w:val="00C1196C"/>
    <w:rsid w:val="00C12E25"/>
    <w:rsid w:val="00C148C6"/>
    <w:rsid w:val="00C23C4E"/>
    <w:rsid w:val="00C247FC"/>
    <w:rsid w:val="00C31A3B"/>
    <w:rsid w:val="00C34651"/>
    <w:rsid w:val="00C35786"/>
    <w:rsid w:val="00C35CAA"/>
    <w:rsid w:val="00C35DEC"/>
    <w:rsid w:val="00C37C78"/>
    <w:rsid w:val="00C4300A"/>
    <w:rsid w:val="00C43F1E"/>
    <w:rsid w:val="00C455A1"/>
    <w:rsid w:val="00C467F1"/>
    <w:rsid w:val="00C62967"/>
    <w:rsid w:val="00C632C6"/>
    <w:rsid w:val="00C63693"/>
    <w:rsid w:val="00C64CB8"/>
    <w:rsid w:val="00C65511"/>
    <w:rsid w:val="00C65BA8"/>
    <w:rsid w:val="00C67DD9"/>
    <w:rsid w:val="00C74BAB"/>
    <w:rsid w:val="00C75D74"/>
    <w:rsid w:val="00C80831"/>
    <w:rsid w:val="00C811BC"/>
    <w:rsid w:val="00C84B6D"/>
    <w:rsid w:val="00C862D2"/>
    <w:rsid w:val="00C869CA"/>
    <w:rsid w:val="00C918D5"/>
    <w:rsid w:val="00C979F6"/>
    <w:rsid w:val="00CA0847"/>
    <w:rsid w:val="00CA120F"/>
    <w:rsid w:val="00CA486B"/>
    <w:rsid w:val="00CA7855"/>
    <w:rsid w:val="00CB09A2"/>
    <w:rsid w:val="00CB3D9B"/>
    <w:rsid w:val="00CB50FD"/>
    <w:rsid w:val="00CB51CB"/>
    <w:rsid w:val="00CB5E58"/>
    <w:rsid w:val="00CB6179"/>
    <w:rsid w:val="00CC0BD9"/>
    <w:rsid w:val="00CC7B65"/>
    <w:rsid w:val="00CD2523"/>
    <w:rsid w:val="00CD383C"/>
    <w:rsid w:val="00CD426F"/>
    <w:rsid w:val="00CD42E3"/>
    <w:rsid w:val="00CD43AA"/>
    <w:rsid w:val="00CD7483"/>
    <w:rsid w:val="00CE3157"/>
    <w:rsid w:val="00CF13C6"/>
    <w:rsid w:val="00CF281D"/>
    <w:rsid w:val="00CF33A1"/>
    <w:rsid w:val="00D05A42"/>
    <w:rsid w:val="00D117BF"/>
    <w:rsid w:val="00D12047"/>
    <w:rsid w:val="00D1299D"/>
    <w:rsid w:val="00D12EEC"/>
    <w:rsid w:val="00D13766"/>
    <w:rsid w:val="00D1489C"/>
    <w:rsid w:val="00D2444A"/>
    <w:rsid w:val="00D24E15"/>
    <w:rsid w:val="00D371A2"/>
    <w:rsid w:val="00D37ADD"/>
    <w:rsid w:val="00D4170C"/>
    <w:rsid w:val="00D44077"/>
    <w:rsid w:val="00D46407"/>
    <w:rsid w:val="00D55A08"/>
    <w:rsid w:val="00D55C35"/>
    <w:rsid w:val="00D56F0B"/>
    <w:rsid w:val="00D658C9"/>
    <w:rsid w:val="00D7008A"/>
    <w:rsid w:val="00D71789"/>
    <w:rsid w:val="00D7212C"/>
    <w:rsid w:val="00D74F6D"/>
    <w:rsid w:val="00D810E6"/>
    <w:rsid w:val="00D819B7"/>
    <w:rsid w:val="00D826B4"/>
    <w:rsid w:val="00D83AAF"/>
    <w:rsid w:val="00D91BCF"/>
    <w:rsid w:val="00D92788"/>
    <w:rsid w:val="00D936ED"/>
    <w:rsid w:val="00D93F6E"/>
    <w:rsid w:val="00D94FC3"/>
    <w:rsid w:val="00D975FC"/>
    <w:rsid w:val="00DA0F35"/>
    <w:rsid w:val="00DA1B99"/>
    <w:rsid w:val="00DA7E6C"/>
    <w:rsid w:val="00DB4A7F"/>
    <w:rsid w:val="00DB4D12"/>
    <w:rsid w:val="00DB5267"/>
    <w:rsid w:val="00DC0135"/>
    <w:rsid w:val="00DC0A7A"/>
    <w:rsid w:val="00DC0B0C"/>
    <w:rsid w:val="00DC6025"/>
    <w:rsid w:val="00DC7239"/>
    <w:rsid w:val="00DD6B35"/>
    <w:rsid w:val="00DD7A42"/>
    <w:rsid w:val="00DE0F8D"/>
    <w:rsid w:val="00DE2163"/>
    <w:rsid w:val="00DE44C2"/>
    <w:rsid w:val="00DE46E1"/>
    <w:rsid w:val="00DE7E2B"/>
    <w:rsid w:val="00DF0079"/>
    <w:rsid w:val="00DF24A5"/>
    <w:rsid w:val="00DF4F0F"/>
    <w:rsid w:val="00DF78A5"/>
    <w:rsid w:val="00E00D17"/>
    <w:rsid w:val="00E02558"/>
    <w:rsid w:val="00E035A7"/>
    <w:rsid w:val="00E03A5F"/>
    <w:rsid w:val="00E0536B"/>
    <w:rsid w:val="00E12675"/>
    <w:rsid w:val="00E1687B"/>
    <w:rsid w:val="00E17284"/>
    <w:rsid w:val="00E21FD1"/>
    <w:rsid w:val="00E233F7"/>
    <w:rsid w:val="00E23754"/>
    <w:rsid w:val="00E2533F"/>
    <w:rsid w:val="00E30C72"/>
    <w:rsid w:val="00E35542"/>
    <w:rsid w:val="00E36212"/>
    <w:rsid w:val="00E363B2"/>
    <w:rsid w:val="00E40165"/>
    <w:rsid w:val="00E439F2"/>
    <w:rsid w:val="00E440EA"/>
    <w:rsid w:val="00E52888"/>
    <w:rsid w:val="00E5316F"/>
    <w:rsid w:val="00E607F7"/>
    <w:rsid w:val="00E60895"/>
    <w:rsid w:val="00E6194F"/>
    <w:rsid w:val="00E63886"/>
    <w:rsid w:val="00E655D7"/>
    <w:rsid w:val="00E65735"/>
    <w:rsid w:val="00E65A9D"/>
    <w:rsid w:val="00E661F3"/>
    <w:rsid w:val="00E679D2"/>
    <w:rsid w:val="00E731E5"/>
    <w:rsid w:val="00E734FE"/>
    <w:rsid w:val="00E76408"/>
    <w:rsid w:val="00E77087"/>
    <w:rsid w:val="00E81EDF"/>
    <w:rsid w:val="00E849F0"/>
    <w:rsid w:val="00E91231"/>
    <w:rsid w:val="00E95342"/>
    <w:rsid w:val="00EA0DDF"/>
    <w:rsid w:val="00EA1260"/>
    <w:rsid w:val="00EA4B0A"/>
    <w:rsid w:val="00EA7258"/>
    <w:rsid w:val="00EA7B3C"/>
    <w:rsid w:val="00EB2ACD"/>
    <w:rsid w:val="00EB5FCC"/>
    <w:rsid w:val="00EB7037"/>
    <w:rsid w:val="00EB71C1"/>
    <w:rsid w:val="00EB792C"/>
    <w:rsid w:val="00EB7EEC"/>
    <w:rsid w:val="00ED004D"/>
    <w:rsid w:val="00ED0D8B"/>
    <w:rsid w:val="00ED3001"/>
    <w:rsid w:val="00ED376E"/>
    <w:rsid w:val="00ED4911"/>
    <w:rsid w:val="00ED537F"/>
    <w:rsid w:val="00EE122D"/>
    <w:rsid w:val="00EE1A73"/>
    <w:rsid w:val="00EE29CD"/>
    <w:rsid w:val="00EE5339"/>
    <w:rsid w:val="00EE5821"/>
    <w:rsid w:val="00EE7D2E"/>
    <w:rsid w:val="00EF024C"/>
    <w:rsid w:val="00F034F9"/>
    <w:rsid w:val="00F0444F"/>
    <w:rsid w:val="00F05D6F"/>
    <w:rsid w:val="00F06920"/>
    <w:rsid w:val="00F06BEE"/>
    <w:rsid w:val="00F169FE"/>
    <w:rsid w:val="00F2086A"/>
    <w:rsid w:val="00F218C8"/>
    <w:rsid w:val="00F21B17"/>
    <w:rsid w:val="00F25CEE"/>
    <w:rsid w:val="00F2782A"/>
    <w:rsid w:val="00F31DD5"/>
    <w:rsid w:val="00F37AF7"/>
    <w:rsid w:val="00F413EE"/>
    <w:rsid w:val="00F46649"/>
    <w:rsid w:val="00F50160"/>
    <w:rsid w:val="00F535C6"/>
    <w:rsid w:val="00F55388"/>
    <w:rsid w:val="00F5642A"/>
    <w:rsid w:val="00F61F27"/>
    <w:rsid w:val="00F634F6"/>
    <w:rsid w:val="00F64B64"/>
    <w:rsid w:val="00F67C0F"/>
    <w:rsid w:val="00F752CC"/>
    <w:rsid w:val="00F91076"/>
    <w:rsid w:val="00F92677"/>
    <w:rsid w:val="00F957ED"/>
    <w:rsid w:val="00F95DE2"/>
    <w:rsid w:val="00F963B7"/>
    <w:rsid w:val="00F9751C"/>
    <w:rsid w:val="00F979B1"/>
    <w:rsid w:val="00FA2465"/>
    <w:rsid w:val="00FA6715"/>
    <w:rsid w:val="00FB0AFD"/>
    <w:rsid w:val="00FB30B8"/>
    <w:rsid w:val="00FB488A"/>
    <w:rsid w:val="00FC0B68"/>
    <w:rsid w:val="00FC28E9"/>
    <w:rsid w:val="00FC37BF"/>
    <w:rsid w:val="00FD29E7"/>
    <w:rsid w:val="00FD5ADD"/>
    <w:rsid w:val="00FD7A93"/>
    <w:rsid w:val="00FE18AC"/>
    <w:rsid w:val="00FE4E66"/>
    <w:rsid w:val="00FE64CC"/>
    <w:rsid w:val="00FF006A"/>
    <w:rsid w:val="00FF2FA7"/>
    <w:rsid w:val="00FF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A9D87"/>
  <w15:chartTrackingRefBased/>
  <w15:docId w15:val="{E3AD80E8-1F69-8541-8818-C1B26683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Moser Normal"/>
    <w:qFormat/>
    <w:rsid w:val="00565944"/>
    <w:pPr>
      <w:spacing w:before="240" w:after="240" w:line="240" w:lineRule="auto"/>
    </w:pPr>
    <w:rPr>
      <w:rFonts w:ascii="Lato Regular" w:eastAsia="MS PGothic" w:hAnsi="Lato Regular" w:cs="Times New Roman"/>
      <w:sz w:val="20"/>
      <w:szCs w:val="24"/>
    </w:rPr>
  </w:style>
  <w:style w:type="paragraph" w:styleId="Heading1">
    <w:name w:val="heading 1"/>
    <w:basedOn w:val="Normal"/>
    <w:next w:val="Normal"/>
    <w:link w:val="Heading1Char"/>
    <w:uiPriority w:val="9"/>
    <w:qFormat/>
    <w:rsid w:val="00984582"/>
    <w:pPr>
      <w:keepNext/>
      <w:keepLines/>
      <w:spacing w:after="0" w:line="259" w:lineRule="auto"/>
      <w:outlineLvl w:val="0"/>
    </w:pPr>
    <w:rPr>
      <w:rFonts w:asciiTheme="majorHAnsi" w:eastAsiaTheme="majorEastAsia" w:hAnsiTheme="majorHAnsi" w:cstheme="majorBidi"/>
      <w:b/>
      <w:caps/>
      <w:color w:val="212435" w:themeColor="text1"/>
      <w:sz w:val="32"/>
      <w:szCs w:val="32"/>
    </w:rPr>
  </w:style>
  <w:style w:type="paragraph" w:styleId="Heading2">
    <w:name w:val="heading 2"/>
    <w:basedOn w:val="Normal"/>
    <w:next w:val="Normal"/>
    <w:link w:val="Heading2Char"/>
    <w:uiPriority w:val="9"/>
    <w:unhideWhenUsed/>
    <w:qFormat/>
    <w:rsid w:val="00BE1302"/>
    <w:pPr>
      <w:spacing w:before="0" w:after="0"/>
      <w:ind w:left="360"/>
      <w:outlineLvl w:val="1"/>
    </w:pPr>
    <w:rPr>
      <w:rFonts w:asciiTheme="majorHAnsi" w:hAnsiTheme="majorHAnsi"/>
      <w:b/>
      <w:color w:val="5E7482" w:themeColor="accent2"/>
      <w:sz w:val="28"/>
      <w:szCs w:val="28"/>
    </w:rPr>
  </w:style>
  <w:style w:type="paragraph" w:styleId="Heading3">
    <w:name w:val="heading 3"/>
    <w:basedOn w:val="Normal"/>
    <w:next w:val="ParagraphH3"/>
    <w:link w:val="Heading3Char"/>
    <w:uiPriority w:val="9"/>
    <w:unhideWhenUsed/>
    <w:qFormat/>
    <w:rsid w:val="00BE1302"/>
    <w:pPr>
      <w:ind w:left="720"/>
      <w:outlineLvl w:val="2"/>
    </w:pPr>
    <w:rPr>
      <w:rFonts w:asciiTheme="minorHAnsi" w:hAnsiTheme="minorHAnsi"/>
      <w:b/>
      <w:sz w:val="24"/>
    </w:rPr>
  </w:style>
  <w:style w:type="paragraph" w:styleId="Heading4">
    <w:name w:val="heading 4"/>
    <w:basedOn w:val="Normal"/>
    <w:next w:val="Normal"/>
    <w:link w:val="Heading4Char"/>
    <w:uiPriority w:val="9"/>
    <w:unhideWhenUsed/>
    <w:qFormat/>
    <w:rsid w:val="00BE1302"/>
    <w:pPr>
      <w:keepNext/>
      <w:keepLines/>
      <w:spacing w:before="40" w:after="0" w:line="259" w:lineRule="auto"/>
      <w:ind w:left="1080"/>
      <w:outlineLvl w:val="3"/>
    </w:pPr>
    <w:rPr>
      <w:rFonts w:asciiTheme="majorHAnsi" w:eastAsiaTheme="majorEastAsia" w:hAnsiTheme="majorHAnsi" w:cstheme="majorBidi"/>
      <w:i/>
      <w:iCs/>
      <w:color w:val="6A842E" w:themeColor="accent1" w:themeShade="BF"/>
      <w:sz w:val="22"/>
      <w:szCs w:val="22"/>
    </w:rPr>
  </w:style>
  <w:style w:type="paragraph" w:styleId="Heading5">
    <w:name w:val="heading 5"/>
    <w:basedOn w:val="Normal"/>
    <w:next w:val="Normal"/>
    <w:link w:val="Heading5Char"/>
    <w:uiPriority w:val="9"/>
    <w:unhideWhenUsed/>
    <w:qFormat/>
    <w:rsid w:val="00BE1302"/>
    <w:pPr>
      <w:keepNext/>
      <w:keepLines/>
      <w:spacing w:before="40" w:after="0"/>
      <w:outlineLvl w:val="4"/>
    </w:pPr>
    <w:rPr>
      <w:rFonts w:asciiTheme="majorHAnsi" w:eastAsiaTheme="majorEastAsia" w:hAnsiTheme="majorHAnsi" w:cstheme="majorBidi"/>
      <w:color w:val="6A842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acing - Moser"/>
    <w:autoRedefine/>
    <w:uiPriority w:val="1"/>
    <w:qFormat/>
    <w:rsid w:val="001352AF"/>
    <w:pPr>
      <w:numPr>
        <w:ilvl w:val="2"/>
        <w:numId w:val="28"/>
      </w:numPr>
      <w:spacing w:after="0" w:line="240" w:lineRule="auto"/>
    </w:pPr>
    <w:rPr>
      <w:sz w:val="20"/>
      <w:szCs w:val="24"/>
    </w:rPr>
  </w:style>
  <w:style w:type="paragraph" w:styleId="Header">
    <w:name w:val="header"/>
    <w:basedOn w:val="Normal"/>
    <w:link w:val="HeaderChar"/>
    <w:uiPriority w:val="99"/>
    <w:unhideWhenUsed/>
    <w:rsid w:val="00EE5821"/>
    <w:pPr>
      <w:tabs>
        <w:tab w:val="center" w:pos="4680"/>
        <w:tab w:val="right" w:pos="9360"/>
      </w:tabs>
      <w:spacing w:before="0" w:after="0"/>
    </w:pPr>
    <w:rPr>
      <w:rFonts w:ascii="Lato" w:eastAsiaTheme="minorHAnsi" w:hAnsi="Lato" w:cstheme="minorBidi"/>
      <w:sz w:val="22"/>
      <w:szCs w:val="22"/>
    </w:rPr>
  </w:style>
  <w:style w:type="character" w:customStyle="1" w:styleId="HeaderChar">
    <w:name w:val="Header Char"/>
    <w:basedOn w:val="DefaultParagraphFont"/>
    <w:link w:val="Header"/>
    <w:uiPriority w:val="99"/>
    <w:rsid w:val="00EE5821"/>
    <w:rPr>
      <w:rFonts w:ascii="Lato" w:hAnsi="Lato"/>
    </w:rPr>
  </w:style>
  <w:style w:type="paragraph" w:styleId="Footer">
    <w:name w:val="footer"/>
    <w:basedOn w:val="Normal"/>
    <w:link w:val="FooterChar"/>
    <w:uiPriority w:val="99"/>
    <w:unhideWhenUsed/>
    <w:rsid w:val="00EE5821"/>
    <w:pPr>
      <w:tabs>
        <w:tab w:val="center" w:pos="4680"/>
        <w:tab w:val="right" w:pos="9360"/>
      </w:tabs>
      <w:spacing w:before="0" w:after="0"/>
    </w:pPr>
    <w:rPr>
      <w:rFonts w:ascii="Lato" w:eastAsiaTheme="minorHAnsi" w:hAnsi="Lato" w:cstheme="minorBidi"/>
      <w:sz w:val="22"/>
      <w:szCs w:val="22"/>
    </w:rPr>
  </w:style>
  <w:style w:type="character" w:customStyle="1" w:styleId="FooterChar">
    <w:name w:val="Footer Char"/>
    <w:basedOn w:val="DefaultParagraphFont"/>
    <w:link w:val="Footer"/>
    <w:uiPriority w:val="99"/>
    <w:rsid w:val="00EE5821"/>
    <w:rPr>
      <w:rFonts w:ascii="Lato" w:hAnsi="Lato"/>
    </w:rPr>
  </w:style>
  <w:style w:type="character" w:customStyle="1" w:styleId="Heading1Char">
    <w:name w:val="Heading 1 Char"/>
    <w:basedOn w:val="DefaultParagraphFont"/>
    <w:link w:val="Heading1"/>
    <w:uiPriority w:val="9"/>
    <w:rsid w:val="00984582"/>
    <w:rPr>
      <w:rFonts w:asciiTheme="majorHAnsi" w:eastAsiaTheme="majorEastAsia" w:hAnsiTheme="majorHAnsi" w:cstheme="majorBidi"/>
      <w:b/>
      <w:caps/>
      <w:color w:val="212435" w:themeColor="text1"/>
      <w:sz w:val="32"/>
      <w:szCs w:val="32"/>
    </w:rPr>
  </w:style>
  <w:style w:type="paragraph" w:styleId="Title">
    <w:name w:val="Title"/>
    <w:basedOn w:val="Normal"/>
    <w:next w:val="Normal"/>
    <w:link w:val="TitleChar"/>
    <w:uiPriority w:val="10"/>
    <w:qFormat/>
    <w:rsid w:val="00296351"/>
    <w:pPr>
      <w:autoSpaceDE w:val="0"/>
      <w:autoSpaceDN w:val="0"/>
      <w:spacing w:before="40" w:after="40"/>
      <w:jc w:val="center"/>
    </w:pPr>
    <w:rPr>
      <w:rFonts w:asciiTheme="minorHAnsi" w:hAnsiTheme="minorHAnsi"/>
      <w:b/>
      <w:bCs/>
      <w:sz w:val="68"/>
      <w:szCs w:val="68"/>
    </w:rPr>
  </w:style>
  <w:style w:type="character" w:customStyle="1" w:styleId="TitleChar">
    <w:name w:val="Title Char"/>
    <w:basedOn w:val="DefaultParagraphFont"/>
    <w:link w:val="Title"/>
    <w:uiPriority w:val="10"/>
    <w:rsid w:val="00296351"/>
    <w:rPr>
      <w:rFonts w:eastAsia="MS PGothic" w:cs="Times New Roman"/>
      <w:b/>
      <w:bCs/>
      <w:sz w:val="68"/>
      <w:szCs w:val="68"/>
    </w:rPr>
  </w:style>
  <w:style w:type="character" w:customStyle="1" w:styleId="Heading2Char">
    <w:name w:val="Heading 2 Char"/>
    <w:basedOn w:val="DefaultParagraphFont"/>
    <w:link w:val="Heading2"/>
    <w:uiPriority w:val="9"/>
    <w:rsid w:val="00BE1302"/>
    <w:rPr>
      <w:rFonts w:asciiTheme="majorHAnsi" w:eastAsia="MS PGothic" w:hAnsiTheme="majorHAnsi" w:cs="Times New Roman"/>
      <w:b/>
      <w:color w:val="5E7482" w:themeColor="accent2"/>
      <w:sz w:val="28"/>
      <w:szCs w:val="28"/>
    </w:rPr>
  </w:style>
  <w:style w:type="paragraph" w:styleId="BalloonText">
    <w:name w:val="Balloon Text"/>
    <w:basedOn w:val="Normal"/>
    <w:link w:val="BalloonTextChar"/>
    <w:uiPriority w:val="99"/>
    <w:semiHidden/>
    <w:unhideWhenUsed/>
    <w:rsid w:val="0048064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649"/>
    <w:rPr>
      <w:rFonts w:ascii="Segoe UI" w:eastAsia="MS PGothic" w:hAnsi="Segoe UI" w:cs="Segoe UI"/>
      <w:sz w:val="18"/>
      <w:szCs w:val="18"/>
    </w:rPr>
  </w:style>
  <w:style w:type="paragraph" w:customStyle="1" w:styleId="ParagraphH1">
    <w:name w:val="Paragraph H1"/>
    <w:basedOn w:val="Normal"/>
    <w:qFormat/>
    <w:rsid w:val="00767874"/>
    <w:pPr>
      <w:spacing w:before="120" w:after="120"/>
    </w:pPr>
    <w:rPr>
      <w:rFonts w:asciiTheme="minorHAnsi" w:hAnsiTheme="minorHAnsi" w:cstheme="minorHAnsi"/>
      <w:sz w:val="22"/>
      <w:szCs w:val="22"/>
    </w:rPr>
  </w:style>
  <w:style w:type="character" w:customStyle="1" w:styleId="Heading3Char">
    <w:name w:val="Heading 3 Char"/>
    <w:basedOn w:val="DefaultParagraphFont"/>
    <w:link w:val="Heading3"/>
    <w:uiPriority w:val="9"/>
    <w:rsid w:val="00BE1302"/>
    <w:rPr>
      <w:rFonts w:eastAsia="MS PGothic" w:cs="Times New Roman"/>
      <w:b/>
      <w:sz w:val="24"/>
      <w:szCs w:val="24"/>
    </w:rPr>
  </w:style>
  <w:style w:type="paragraph" w:styleId="Subtitle">
    <w:name w:val="Subtitle"/>
    <w:basedOn w:val="Title"/>
    <w:next w:val="Normal"/>
    <w:link w:val="SubtitleChar"/>
    <w:uiPriority w:val="11"/>
    <w:qFormat/>
    <w:rsid w:val="00296351"/>
    <w:rPr>
      <w:sz w:val="56"/>
      <w:szCs w:val="56"/>
    </w:rPr>
  </w:style>
  <w:style w:type="character" w:customStyle="1" w:styleId="SubtitleChar">
    <w:name w:val="Subtitle Char"/>
    <w:basedOn w:val="DefaultParagraphFont"/>
    <w:link w:val="Subtitle"/>
    <w:uiPriority w:val="11"/>
    <w:rsid w:val="00296351"/>
    <w:rPr>
      <w:rFonts w:eastAsia="MS PGothic" w:cs="Times New Roman"/>
      <w:b/>
      <w:bCs/>
      <w:sz w:val="56"/>
      <w:szCs w:val="56"/>
    </w:rPr>
  </w:style>
  <w:style w:type="character" w:styleId="SubtleEmphasis">
    <w:name w:val="Subtle Emphasis"/>
    <w:basedOn w:val="DefaultParagraphFont"/>
    <w:uiPriority w:val="19"/>
    <w:qFormat/>
    <w:rsid w:val="00296351"/>
    <w:rPr>
      <w:rFonts w:asciiTheme="minorHAnsi" w:hAnsiTheme="minorHAnsi"/>
      <w:i/>
      <w:iCs/>
      <w:color w:val="4A5076" w:themeColor="text1" w:themeTint="BF"/>
    </w:rPr>
  </w:style>
  <w:style w:type="paragraph" w:styleId="TOCHeading">
    <w:name w:val="TOC Heading"/>
    <w:basedOn w:val="Heading1"/>
    <w:next w:val="Normal"/>
    <w:uiPriority w:val="39"/>
    <w:unhideWhenUsed/>
    <w:qFormat/>
    <w:rsid w:val="00202DC8"/>
    <w:pPr>
      <w:outlineLvl w:val="9"/>
    </w:pPr>
    <w:rPr>
      <w:b w:val="0"/>
      <w:caps w:val="0"/>
      <w:color w:val="6A842E" w:themeColor="accent1" w:themeShade="BF"/>
    </w:rPr>
  </w:style>
  <w:style w:type="paragraph" w:styleId="TOC2">
    <w:name w:val="toc 2"/>
    <w:basedOn w:val="Normal"/>
    <w:next w:val="Normal"/>
    <w:autoRedefine/>
    <w:uiPriority w:val="39"/>
    <w:unhideWhenUsed/>
    <w:rsid w:val="00202DC8"/>
    <w:pPr>
      <w:spacing w:before="0"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446C0"/>
    <w:pPr>
      <w:tabs>
        <w:tab w:val="right" w:leader="dot" w:pos="9350"/>
      </w:tabs>
      <w:spacing w:before="0"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02DC8"/>
    <w:pPr>
      <w:spacing w:before="0"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202DC8"/>
    <w:rPr>
      <w:color w:val="5F7583" w:themeColor="hyperlink"/>
      <w:u w:val="single"/>
    </w:rPr>
  </w:style>
  <w:style w:type="paragraph" w:customStyle="1" w:styleId="ParagraphH3">
    <w:name w:val="Paragraph H3"/>
    <w:basedOn w:val="Normal"/>
    <w:qFormat/>
    <w:rsid w:val="00BE1302"/>
    <w:pPr>
      <w:ind w:left="720"/>
    </w:pPr>
    <w:rPr>
      <w:rFonts w:asciiTheme="minorHAnsi" w:hAnsiTheme="minorHAnsi"/>
    </w:rPr>
  </w:style>
  <w:style w:type="character" w:customStyle="1" w:styleId="Heading4Char">
    <w:name w:val="Heading 4 Char"/>
    <w:basedOn w:val="DefaultParagraphFont"/>
    <w:link w:val="Heading4"/>
    <w:uiPriority w:val="9"/>
    <w:rsid w:val="00BE1302"/>
    <w:rPr>
      <w:rFonts w:asciiTheme="majorHAnsi" w:eastAsiaTheme="majorEastAsia" w:hAnsiTheme="majorHAnsi" w:cstheme="majorBidi"/>
      <w:i/>
      <w:iCs/>
      <w:color w:val="6A842E" w:themeColor="accent1" w:themeShade="BF"/>
    </w:rPr>
  </w:style>
  <w:style w:type="paragraph" w:styleId="ListParagraph">
    <w:name w:val="List Paragraph"/>
    <w:aliases w:val="Alpha List Paragraph,List Paragraph1"/>
    <w:basedOn w:val="Normal"/>
    <w:link w:val="ListParagraphChar"/>
    <w:uiPriority w:val="34"/>
    <w:qFormat/>
    <w:rsid w:val="000900D5"/>
    <w:pPr>
      <w:spacing w:before="0" w:after="160" w:line="259" w:lineRule="auto"/>
      <w:ind w:left="720"/>
      <w:contextualSpacing/>
    </w:pPr>
    <w:rPr>
      <w:rFonts w:asciiTheme="minorHAnsi" w:eastAsiaTheme="minorHAnsi" w:hAnsiTheme="minorHAnsi" w:cstheme="minorBidi"/>
      <w:sz w:val="22"/>
      <w:szCs w:val="22"/>
    </w:rPr>
  </w:style>
  <w:style w:type="paragraph" w:customStyle="1" w:styleId="Default">
    <w:name w:val="Default"/>
    <w:rsid w:val="000900D5"/>
    <w:pPr>
      <w:autoSpaceDE w:val="0"/>
      <w:autoSpaceDN w:val="0"/>
      <w:adjustRightInd w:val="0"/>
      <w:spacing w:after="0" w:line="240" w:lineRule="auto"/>
    </w:pPr>
    <w:rPr>
      <w:rFonts w:ascii="Arial" w:hAnsi="Arial" w:cs="Arial"/>
      <w:color w:val="000000"/>
      <w:sz w:val="24"/>
      <w:szCs w:val="24"/>
    </w:rPr>
  </w:style>
  <w:style w:type="table" w:styleId="GridTable1Light">
    <w:name w:val="Grid Table 1 Light"/>
    <w:basedOn w:val="TableNormal"/>
    <w:rsid w:val="000900D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69CBE" w:themeColor="text1" w:themeTint="66"/>
        <w:left w:val="single" w:sz="4" w:space="0" w:color="969CBE" w:themeColor="text1" w:themeTint="66"/>
        <w:bottom w:val="single" w:sz="4" w:space="0" w:color="969CBE" w:themeColor="text1" w:themeTint="66"/>
        <w:right w:val="single" w:sz="4" w:space="0" w:color="969CBE" w:themeColor="text1" w:themeTint="66"/>
        <w:insideH w:val="single" w:sz="4" w:space="0" w:color="969CBE" w:themeColor="text1" w:themeTint="66"/>
        <w:insideV w:val="single" w:sz="4" w:space="0" w:color="969CBE" w:themeColor="text1" w:themeTint="66"/>
      </w:tblBorders>
    </w:tblPr>
    <w:tblStylePr w:type="firstRow">
      <w:rPr>
        <w:b/>
        <w:bCs/>
      </w:rPr>
      <w:tblPr/>
      <w:tcPr>
        <w:tcBorders>
          <w:bottom w:val="single" w:sz="12" w:space="0" w:color="626A9D" w:themeColor="text1" w:themeTint="99"/>
        </w:tcBorders>
      </w:tcPr>
    </w:tblStylePr>
    <w:tblStylePr w:type="lastRow">
      <w:rPr>
        <w:b/>
        <w:bCs/>
      </w:rPr>
      <w:tblPr/>
      <w:tcPr>
        <w:tcBorders>
          <w:top w:val="double" w:sz="2" w:space="0" w:color="626A9D" w:themeColor="text1" w:themeTint="99"/>
        </w:tcBorders>
      </w:tcPr>
    </w:tblStylePr>
    <w:tblStylePr w:type="firstCol">
      <w:rPr>
        <w:b/>
        <w:bCs/>
      </w:rPr>
    </w:tblStylePr>
    <w:tblStylePr w:type="lastCol">
      <w:rPr>
        <w:b/>
        <w:bCs/>
      </w:rPr>
    </w:tblStylePr>
  </w:style>
  <w:style w:type="paragraph" w:styleId="ListBullet2">
    <w:name w:val="List Bullet 2"/>
    <w:basedOn w:val="Normal"/>
    <w:rsid w:val="000900D5"/>
    <w:pPr>
      <w:numPr>
        <w:numId w:val="5"/>
      </w:numPr>
      <w:tabs>
        <w:tab w:val="left" w:pos="288"/>
      </w:tabs>
      <w:spacing w:before="0" w:after="0"/>
      <w:ind w:left="648" w:hanging="288"/>
    </w:pPr>
    <w:rPr>
      <w:rFonts w:ascii="Times New Roman" w:eastAsia="Times New Roman" w:hAnsi="Times New Roman"/>
      <w:sz w:val="22"/>
    </w:rPr>
  </w:style>
  <w:style w:type="table" w:styleId="TableGrid">
    <w:name w:val="Table Grid"/>
    <w:aliases w:val="Standard Table,netlogx table (new)"/>
    <w:basedOn w:val="TableNormal"/>
    <w:uiPriority w:val="59"/>
    <w:rsid w:val="00090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H2">
    <w:name w:val="Paragraph H2"/>
    <w:basedOn w:val="ParagraphH1"/>
    <w:qFormat/>
    <w:rsid w:val="00BE1302"/>
    <w:pPr>
      <w:ind w:left="360"/>
    </w:pPr>
    <w:rPr>
      <w:szCs w:val="20"/>
    </w:rPr>
  </w:style>
  <w:style w:type="paragraph" w:styleId="BodyTextIndent2">
    <w:name w:val="Body Text Indent 2"/>
    <w:basedOn w:val="Normal"/>
    <w:link w:val="BodyTextIndent2Char"/>
    <w:rsid w:val="001E35C3"/>
    <w:pPr>
      <w:spacing w:before="0" w:after="0"/>
      <w:ind w:left="1440" w:hanging="1440"/>
    </w:pPr>
    <w:rPr>
      <w:rFonts w:ascii="Times New Roman" w:eastAsia="Times New Roman" w:hAnsi="Times New Roman"/>
      <w:sz w:val="24"/>
    </w:rPr>
  </w:style>
  <w:style w:type="character" w:customStyle="1" w:styleId="BodyTextIndent2Char">
    <w:name w:val="Body Text Indent 2 Char"/>
    <w:basedOn w:val="DefaultParagraphFont"/>
    <w:link w:val="BodyTextIndent2"/>
    <w:rsid w:val="001E35C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84704"/>
    <w:rPr>
      <w:color w:val="8EB13E" w:themeColor="followedHyperlink"/>
      <w:u w:val="single"/>
    </w:rPr>
  </w:style>
  <w:style w:type="character" w:styleId="CommentReference">
    <w:name w:val="annotation reference"/>
    <w:basedOn w:val="DefaultParagraphFont"/>
    <w:uiPriority w:val="99"/>
    <w:rsid w:val="00181C61"/>
    <w:rPr>
      <w:sz w:val="16"/>
      <w:szCs w:val="16"/>
    </w:rPr>
  </w:style>
  <w:style w:type="paragraph" w:styleId="CommentText">
    <w:name w:val="annotation text"/>
    <w:basedOn w:val="Normal"/>
    <w:link w:val="CommentTextChar"/>
    <w:uiPriority w:val="99"/>
    <w:rsid w:val="00181C61"/>
    <w:pPr>
      <w:spacing w:before="0" w:after="0"/>
    </w:pPr>
    <w:rPr>
      <w:rFonts w:ascii="Times New Roman" w:eastAsia="Times New Roman" w:hAnsi="Times New Roman"/>
      <w:szCs w:val="20"/>
    </w:rPr>
  </w:style>
  <w:style w:type="character" w:customStyle="1" w:styleId="CommentTextChar">
    <w:name w:val="Comment Text Char"/>
    <w:basedOn w:val="DefaultParagraphFont"/>
    <w:link w:val="CommentText"/>
    <w:uiPriority w:val="99"/>
    <w:rsid w:val="00181C61"/>
    <w:rPr>
      <w:rFonts w:ascii="Times New Roman" w:eastAsia="Times New Roman" w:hAnsi="Times New Roman" w:cs="Times New Roman"/>
      <w:sz w:val="20"/>
      <w:szCs w:val="20"/>
    </w:rPr>
  </w:style>
  <w:style w:type="character" w:customStyle="1" w:styleId="ListParagraphChar">
    <w:name w:val="List Paragraph Char"/>
    <w:aliases w:val="Alpha List Paragraph Char,List Paragraph1 Char"/>
    <w:basedOn w:val="DefaultParagraphFont"/>
    <w:link w:val="ListParagraph"/>
    <w:uiPriority w:val="34"/>
    <w:rsid w:val="00A63A79"/>
  </w:style>
  <w:style w:type="paragraph" w:customStyle="1" w:styleId="WinTheme11pt">
    <w:name w:val="Win Theme 11 pt."/>
    <w:basedOn w:val="Normal"/>
    <w:rsid w:val="00234D0C"/>
    <w:pPr>
      <w:keepNext/>
      <w:tabs>
        <w:tab w:val="left" w:pos="864"/>
      </w:tabs>
      <w:spacing w:before="0" w:after="0"/>
    </w:pPr>
    <w:rPr>
      <w:rFonts w:ascii="Times New Roman" w:eastAsia="Times New Roman" w:hAnsi="Times New Roman"/>
      <w:b/>
      <w:sz w:val="22"/>
    </w:rPr>
  </w:style>
  <w:style w:type="paragraph" w:customStyle="1" w:styleId="TableText">
    <w:name w:val="Table Text"/>
    <w:aliases w:val="plain"/>
    <w:basedOn w:val="Normal"/>
    <w:link w:val="TableTextChar"/>
    <w:qFormat/>
    <w:rsid w:val="00234D0C"/>
    <w:pPr>
      <w:spacing w:before="0" w:after="0"/>
    </w:pPr>
    <w:rPr>
      <w:rFonts w:ascii="Times New Roman" w:eastAsia="Times New Roman" w:hAnsi="Times New Roman"/>
      <w:sz w:val="16"/>
    </w:rPr>
  </w:style>
  <w:style w:type="character" w:customStyle="1" w:styleId="TableTextChar">
    <w:name w:val="Table Text Char"/>
    <w:basedOn w:val="DefaultParagraphFont"/>
    <w:link w:val="TableText"/>
    <w:locked/>
    <w:rsid w:val="00234D0C"/>
    <w:rPr>
      <w:rFonts w:ascii="Times New Roman" w:eastAsia="Times New Roman" w:hAnsi="Times New Roman" w:cs="Times New Roman"/>
      <w:sz w:val="16"/>
      <w:szCs w:val="24"/>
    </w:rPr>
  </w:style>
  <w:style w:type="paragraph" w:styleId="BodyText">
    <w:name w:val="Body Text"/>
    <w:basedOn w:val="Normal"/>
    <w:link w:val="BodyTextChar"/>
    <w:uiPriority w:val="99"/>
    <w:semiHidden/>
    <w:unhideWhenUsed/>
    <w:rsid w:val="00F67C0F"/>
    <w:pPr>
      <w:spacing w:after="120"/>
    </w:pPr>
  </w:style>
  <w:style w:type="character" w:customStyle="1" w:styleId="BodyTextChar">
    <w:name w:val="Body Text Char"/>
    <w:basedOn w:val="DefaultParagraphFont"/>
    <w:link w:val="BodyText"/>
    <w:uiPriority w:val="99"/>
    <w:semiHidden/>
    <w:rsid w:val="00F67C0F"/>
    <w:rPr>
      <w:rFonts w:ascii="Lato Regular" w:eastAsia="MS PGothic" w:hAnsi="Lato Regular" w:cs="Times New Roman"/>
      <w:sz w:val="20"/>
      <w:szCs w:val="24"/>
    </w:rPr>
  </w:style>
  <w:style w:type="paragraph" w:styleId="CommentSubject">
    <w:name w:val="annotation subject"/>
    <w:basedOn w:val="CommentText"/>
    <w:next w:val="CommentText"/>
    <w:link w:val="CommentSubjectChar"/>
    <w:uiPriority w:val="99"/>
    <w:semiHidden/>
    <w:unhideWhenUsed/>
    <w:rsid w:val="00493369"/>
    <w:pPr>
      <w:spacing w:before="240" w:after="240"/>
    </w:pPr>
    <w:rPr>
      <w:rFonts w:ascii="Lato Regular" w:eastAsia="MS PGothic" w:hAnsi="Lato Regular"/>
      <w:b/>
      <w:bCs/>
    </w:rPr>
  </w:style>
  <w:style w:type="character" w:customStyle="1" w:styleId="CommentSubjectChar">
    <w:name w:val="Comment Subject Char"/>
    <w:basedOn w:val="CommentTextChar"/>
    <w:link w:val="CommentSubject"/>
    <w:uiPriority w:val="99"/>
    <w:semiHidden/>
    <w:rsid w:val="00493369"/>
    <w:rPr>
      <w:rFonts w:ascii="Lato Regular" w:eastAsia="MS PGothic" w:hAnsi="Lato Regular" w:cs="Times New Roman"/>
      <w:b/>
      <w:bCs/>
      <w:sz w:val="20"/>
      <w:szCs w:val="20"/>
    </w:rPr>
  </w:style>
  <w:style w:type="character" w:customStyle="1" w:styleId="BulletListMultipleChar">
    <w:name w:val="Bullet List Multiple Char"/>
    <w:basedOn w:val="DefaultParagraphFont"/>
    <w:link w:val="BulletListMultiple"/>
    <w:locked/>
    <w:rsid w:val="00A2190C"/>
  </w:style>
  <w:style w:type="paragraph" w:customStyle="1" w:styleId="BulletListMultiple">
    <w:name w:val="Bullet List Multiple"/>
    <w:basedOn w:val="Normal"/>
    <w:link w:val="BulletListMultipleChar"/>
    <w:rsid w:val="00A2190C"/>
    <w:pPr>
      <w:numPr>
        <w:numId w:val="32"/>
      </w:numPr>
      <w:spacing w:before="80" w:after="80"/>
    </w:pPr>
    <w:rPr>
      <w:rFonts w:asciiTheme="minorHAnsi" w:eastAsiaTheme="minorHAnsi" w:hAnsiTheme="minorHAnsi" w:cstheme="minorBidi"/>
      <w:sz w:val="22"/>
      <w:szCs w:val="22"/>
    </w:rPr>
  </w:style>
  <w:style w:type="character" w:styleId="FootnoteReference">
    <w:name w:val="footnote reference"/>
    <w:basedOn w:val="DefaultParagraphFont"/>
    <w:uiPriority w:val="99"/>
    <w:semiHidden/>
    <w:unhideWhenUsed/>
    <w:rsid w:val="00A2190C"/>
    <w:rPr>
      <w:vertAlign w:val="superscript"/>
    </w:rPr>
  </w:style>
  <w:style w:type="paragraph" w:customStyle="1" w:styleId="Bullet1">
    <w:name w:val="Bullet 1"/>
    <w:basedOn w:val="ParagraphH1"/>
    <w:qFormat/>
    <w:rsid w:val="00767874"/>
    <w:pPr>
      <w:numPr>
        <w:numId w:val="33"/>
      </w:numPr>
    </w:pPr>
  </w:style>
  <w:style w:type="paragraph" w:customStyle="1" w:styleId="Bullet2">
    <w:name w:val="Bullet 2"/>
    <w:basedOn w:val="ParagraphH2"/>
    <w:qFormat/>
    <w:rsid w:val="00BE1302"/>
    <w:pPr>
      <w:numPr>
        <w:numId w:val="34"/>
      </w:numPr>
    </w:pPr>
  </w:style>
  <w:style w:type="paragraph" w:customStyle="1" w:styleId="BulletH3">
    <w:name w:val="Bullet H3"/>
    <w:basedOn w:val="ParagraphH3"/>
    <w:qFormat/>
    <w:rsid w:val="00BE1302"/>
    <w:pPr>
      <w:numPr>
        <w:numId w:val="35"/>
      </w:numPr>
      <w:spacing w:before="120" w:after="120"/>
    </w:pPr>
  </w:style>
  <w:style w:type="paragraph" w:customStyle="1" w:styleId="ParagraphH4">
    <w:name w:val="Paragraph H4"/>
    <w:basedOn w:val="Normal"/>
    <w:qFormat/>
    <w:rsid w:val="00BE1302"/>
    <w:pPr>
      <w:spacing w:before="120" w:after="120"/>
      <w:ind w:left="1080"/>
    </w:pPr>
    <w:rPr>
      <w:rFonts w:asciiTheme="minorHAnsi" w:hAnsiTheme="minorHAnsi" w:cstheme="minorHAnsi"/>
    </w:rPr>
  </w:style>
  <w:style w:type="character" w:customStyle="1" w:styleId="Heading5Char">
    <w:name w:val="Heading 5 Char"/>
    <w:basedOn w:val="DefaultParagraphFont"/>
    <w:link w:val="Heading5"/>
    <w:uiPriority w:val="9"/>
    <w:rsid w:val="00BE1302"/>
    <w:rPr>
      <w:rFonts w:asciiTheme="majorHAnsi" w:eastAsiaTheme="majorEastAsia" w:hAnsiTheme="majorHAnsi" w:cstheme="majorBidi"/>
      <w:color w:val="6A842E" w:themeColor="accent1" w:themeShade="BF"/>
      <w:sz w:val="20"/>
      <w:szCs w:val="24"/>
    </w:rPr>
  </w:style>
  <w:style w:type="paragraph" w:customStyle="1" w:styleId="Table">
    <w:name w:val="Table"/>
    <w:basedOn w:val="Normal"/>
    <w:qFormat/>
    <w:rsid w:val="00646503"/>
    <w:pPr>
      <w:spacing w:before="0" w:after="60"/>
    </w:pPr>
  </w:style>
  <w:style w:type="paragraph" w:customStyle="1" w:styleId="TableHeader">
    <w:name w:val="Table Header"/>
    <w:basedOn w:val="Table"/>
    <w:qFormat/>
    <w:rsid w:val="00646503"/>
    <w:rPr>
      <w:color w:val="FFFFFF" w:themeColor="background1"/>
    </w:rPr>
  </w:style>
  <w:style w:type="character" w:styleId="UnresolvedMention">
    <w:name w:val="Unresolved Mention"/>
    <w:basedOn w:val="DefaultParagraphFont"/>
    <w:uiPriority w:val="99"/>
    <w:rsid w:val="0096009D"/>
    <w:rPr>
      <w:color w:val="605E5C"/>
      <w:shd w:val="clear" w:color="auto" w:fill="E1DFDD"/>
    </w:rPr>
  </w:style>
  <w:style w:type="paragraph" w:styleId="Revision">
    <w:name w:val="Revision"/>
    <w:hidden/>
    <w:uiPriority w:val="99"/>
    <w:semiHidden/>
    <w:rsid w:val="00573D94"/>
    <w:pPr>
      <w:spacing w:after="0" w:line="240" w:lineRule="auto"/>
    </w:pPr>
    <w:rPr>
      <w:rFonts w:ascii="Lato Regular" w:eastAsia="MS PGothic" w:hAnsi="Lato Regular" w:cs="Times New Roman"/>
      <w:sz w:val="20"/>
      <w:szCs w:val="24"/>
    </w:rPr>
  </w:style>
  <w:style w:type="character" w:styleId="PageNumber">
    <w:name w:val="page number"/>
    <w:basedOn w:val="DefaultParagraphFont"/>
    <w:uiPriority w:val="99"/>
    <w:semiHidden/>
    <w:unhideWhenUsed/>
    <w:rsid w:val="001142CB"/>
  </w:style>
  <w:style w:type="paragraph" w:styleId="HTMLPreformatted">
    <w:name w:val="HTML Preformatted"/>
    <w:basedOn w:val="Normal"/>
    <w:link w:val="HTMLPreformattedChar"/>
    <w:uiPriority w:val="99"/>
    <w:semiHidden/>
    <w:unhideWhenUsed/>
    <w:rsid w:val="00B16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B160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5407">
      <w:bodyDiv w:val="1"/>
      <w:marLeft w:val="0"/>
      <w:marRight w:val="0"/>
      <w:marTop w:val="0"/>
      <w:marBottom w:val="0"/>
      <w:divBdr>
        <w:top w:val="none" w:sz="0" w:space="0" w:color="auto"/>
        <w:left w:val="none" w:sz="0" w:space="0" w:color="auto"/>
        <w:bottom w:val="none" w:sz="0" w:space="0" w:color="auto"/>
        <w:right w:val="none" w:sz="0" w:space="0" w:color="auto"/>
      </w:divBdr>
    </w:div>
    <w:div w:id="608271322">
      <w:bodyDiv w:val="1"/>
      <w:marLeft w:val="0"/>
      <w:marRight w:val="0"/>
      <w:marTop w:val="0"/>
      <w:marBottom w:val="0"/>
      <w:divBdr>
        <w:top w:val="none" w:sz="0" w:space="0" w:color="auto"/>
        <w:left w:val="none" w:sz="0" w:space="0" w:color="auto"/>
        <w:bottom w:val="none" w:sz="0" w:space="0" w:color="auto"/>
        <w:right w:val="none" w:sz="0" w:space="0" w:color="auto"/>
      </w:divBdr>
      <w:divsChild>
        <w:div w:id="1050543173">
          <w:marLeft w:val="480"/>
          <w:marRight w:val="0"/>
          <w:marTop w:val="0"/>
          <w:marBottom w:val="0"/>
          <w:divBdr>
            <w:top w:val="none" w:sz="0" w:space="0" w:color="auto"/>
            <w:left w:val="none" w:sz="0" w:space="0" w:color="auto"/>
            <w:bottom w:val="none" w:sz="0" w:space="0" w:color="auto"/>
            <w:right w:val="none" w:sz="0" w:space="0" w:color="auto"/>
          </w:divBdr>
        </w:div>
        <w:div w:id="1559825578">
          <w:marLeft w:val="480"/>
          <w:marRight w:val="0"/>
          <w:marTop w:val="0"/>
          <w:marBottom w:val="0"/>
          <w:divBdr>
            <w:top w:val="none" w:sz="0" w:space="0" w:color="auto"/>
            <w:left w:val="none" w:sz="0" w:space="0" w:color="auto"/>
            <w:bottom w:val="none" w:sz="0" w:space="0" w:color="auto"/>
            <w:right w:val="none" w:sz="0" w:space="0" w:color="auto"/>
          </w:divBdr>
        </w:div>
        <w:div w:id="1909531675">
          <w:marLeft w:val="480"/>
          <w:marRight w:val="0"/>
          <w:marTop w:val="0"/>
          <w:marBottom w:val="0"/>
          <w:divBdr>
            <w:top w:val="none" w:sz="0" w:space="0" w:color="auto"/>
            <w:left w:val="none" w:sz="0" w:space="0" w:color="auto"/>
            <w:bottom w:val="none" w:sz="0" w:space="0" w:color="auto"/>
            <w:right w:val="none" w:sz="0" w:space="0" w:color="auto"/>
          </w:divBdr>
        </w:div>
      </w:divsChild>
    </w:div>
    <w:div w:id="875627452">
      <w:bodyDiv w:val="1"/>
      <w:marLeft w:val="0"/>
      <w:marRight w:val="0"/>
      <w:marTop w:val="0"/>
      <w:marBottom w:val="0"/>
      <w:divBdr>
        <w:top w:val="none" w:sz="0" w:space="0" w:color="auto"/>
        <w:left w:val="none" w:sz="0" w:space="0" w:color="auto"/>
        <w:bottom w:val="none" w:sz="0" w:space="0" w:color="auto"/>
        <w:right w:val="none" w:sz="0" w:space="0" w:color="auto"/>
      </w:divBdr>
    </w:div>
    <w:div w:id="1266301537">
      <w:bodyDiv w:val="1"/>
      <w:marLeft w:val="0"/>
      <w:marRight w:val="0"/>
      <w:marTop w:val="0"/>
      <w:marBottom w:val="0"/>
      <w:divBdr>
        <w:top w:val="none" w:sz="0" w:space="0" w:color="auto"/>
        <w:left w:val="none" w:sz="0" w:space="0" w:color="auto"/>
        <w:bottom w:val="none" w:sz="0" w:space="0" w:color="auto"/>
        <w:right w:val="none" w:sz="0" w:space="0" w:color="auto"/>
      </w:divBdr>
    </w:div>
    <w:div w:id="1341077750">
      <w:bodyDiv w:val="1"/>
      <w:marLeft w:val="0"/>
      <w:marRight w:val="0"/>
      <w:marTop w:val="0"/>
      <w:marBottom w:val="0"/>
      <w:divBdr>
        <w:top w:val="none" w:sz="0" w:space="0" w:color="auto"/>
        <w:left w:val="none" w:sz="0" w:space="0" w:color="auto"/>
        <w:bottom w:val="none" w:sz="0" w:space="0" w:color="auto"/>
        <w:right w:val="none" w:sz="0" w:space="0" w:color="auto"/>
      </w:divBdr>
    </w:div>
    <w:div w:id="1376927915">
      <w:bodyDiv w:val="1"/>
      <w:marLeft w:val="0"/>
      <w:marRight w:val="0"/>
      <w:marTop w:val="0"/>
      <w:marBottom w:val="0"/>
      <w:divBdr>
        <w:top w:val="none" w:sz="0" w:space="0" w:color="auto"/>
        <w:left w:val="none" w:sz="0" w:space="0" w:color="auto"/>
        <w:bottom w:val="none" w:sz="0" w:space="0" w:color="auto"/>
        <w:right w:val="none" w:sz="0" w:space="0" w:color="auto"/>
      </w:divBdr>
    </w:div>
    <w:div w:id="1635674497">
      <w:bodyDiv w:val="1"/>
      <w:marLeft w:val="0"/>
      <w:marRight w:val="0"/>
      <w:marTop w:val="0"/>
      <w:marBottom w:val="0"/>
      <w:divBdr>
        <w:top w:val="none" w:sz="0" w:space="0" w:color="auto"/>
        <w:left w:val="none" w:sz="0" w:space="0" w:color="auto"/>
        <w:bottom w:val="none" w:sz="0" w:space="0" w:color="auto"/>
        <w:right w:val="none" w:sz="0" w:space="0" w:color="auto"/>
      </w:divBdr>
    </w:div>
    <w:div w:id="1714960567">
      <w:bodyDiv w:val="1"/>
      <w:marLeft w:val="0"/>
      <w:marRight w:val="0"/>
      <w:marTop w:val="0"/>
      <w:marBottom w:val="0"/>
      <w:divBdr>
        <w:top w:val="none" w:sz="0" w:space="0" w:color="auto"/>
        <w:left w:val="none" w:sz="0" w:space="0" w:color="auto"/>
        <w:bottom w:val="none" w:sz="0" w:space="0" w:color="auto"/>
        <w:right w:val="none" w:sz="0" w:space="0" w:color="auto"/>
      </w:divBdr>
    </w:div>
    <w:div w:id="2112818281">
      <w:bodyDiv w:val="1"/>
      <w:marLeft w:val="0"/>
      <w:marRight w:val="0"/>
      <w:marTop w:val="0"/>
      <w:marBottom w:val="0"/>
      <w:divBdr>
        <w:top w:val="none" w:sz="0" w:space="0" w:color="auto"/>
        <w:left w:val="none" w:sz="0" w:space="0" w:color="auto"/>
        <w:bottom w:val="none" w:sz="0" w:space="0" w:color="auto"/>
        <w:right w:val="none" w:sz="0" w:space="0" w:color="auto"/>
      </w:divBdr>
    </w:div>
    <w:div w:id="212207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3x/1jn9mx9n4t93ssz5h4n54c8cgm66n6/T/com.microsoft.Outlook/Outlook%20Temp/Azure%20Data%20Factory%20%20Architecture%20Document%5b19%5d.dotx" TargetMode="External"/></Relationships>
</file>

<file path=word/theme/theme1.xml><?xml version="1.0" encoding="utf-8"?>
<a:theme xmlns:a="http://schemas.openxmlformats.org/drawingml/2006/main" name="Office Theme">
  <a:themeElements>
    <a:clrScheme name="Moser Consulting Theme Colors">
      <a:dk1>
        <a:srgbClr val="212435"/>
      </a:dk1>
      <a:lt1>
        <a:sysClr val="window" lastClr="FFFFFF"/>
      </a:lt1>
      <a:dk2>
        <a:srgbClr val="212435"/>
      </a:dk2>
      <a:lt2>
        <a:srgbClr val="EBEBEB"/>
      </a:lt2>
      <a:accent1>
        <a:srgbClr val="8EB13E"/>
      </a:accent1>
      <a:accent2>
        <a:srgbClr val="5E7482"/>
      </a:accent2>
      <a:accent3>
        <a:srgbClr val="50535F"/>
      </a:accent3>
      <a:accent4>
        <a:srgbClr val="90B13E"/>
      </a:accent4>
      <a:accent5>
        <a:srgbClr val="5F7583"/>
      </a:accent5>
      <a:accent6>
        <a:srgbClr val="90B13E"/>
      </a:accent6>
      <a:hlink>
        <a:srgbClr val="5F7583"/>
      </a:hlink>
      <a:folHlink>
        <a:srgbClr val="8EB13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914F80A92B8BF46A0461EA1DE9E4226" ma:contentTypeVersion="8" ma:contentTypeDescription="Create a new document." ma:contentTypeScope="" ma:versionID="16c2a9372cd9cf488c07da919ffac480">
  <xsd:schema xmlns:xsd="http://www.w3.org/2001/XMLSchema" xmlns:xs="http://www.w3.org/2001/XMLSchema" xmlns:p="http://schemas.microsoft.com/office/2006/metadata/properties" xmlns:ns2="225fdae1-5237-477f-b3ac-3d62f990b515" xmlns:ns3="d98e1eff-0726-4c6a-b98a-04e9963cdc59" targetNamespace="http://schemas.microsoft.com/office/2006/metadata/properties" ma:root="true" ma:fieldsID="41c07b0a1dd96155b657ce47165d382c" ns2:_="" ns3:_="">
    <xsd:import namespace="225fdae1-5237-477f-b3ac-3d62f990b515"/>
    <xsd:import namespace="d98e1eff-0726-4c6a-b98a-04e9963cdc5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fdae1-5237-477f-b3ac-3d62f990b51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8e1eff-0726-4c6a-b98a-04e9963cdc5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435011-4F82-4548-ADAC-6C03D73DDCDD}">
  <ds:schemaRefs>
    <ds:schemaRef ds:uri="http://schemas.openxmlformats.org/officeDocument/2006/bibliography"/>
  </ds:schemaRefs>
</ds:datastoreItem>
</file>

<file path=customXml/itemProps2.xml><?xml version="1.0" encoding="utf-8"?>
<ds:datastoreItem xmlns:ds="http://schemas.openxmlformats.org/officeDocument/2006/customXml" ds:itemID="{C2A70F5F-E100-4690-9E54-BCB1DBEADB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E92176-9A4F-41E0-9B76-5F622016F324}">
  <ds:schemaRefs>
    <ds:schemaRef ds:uri="http://schemas.microsoft.com/sharepoint/v3/contenttype/forms"/>
  </ds:schemaRefs>
</ds:datastoreItem>
</file>

<file path=customXml/itemProps4.xml><?xml version="1.0" encoding="utf-8"?>
<ds:datastoreItem xmlns:ds="http://schemas.openxmlformats.org/officeDocument/2006/customXml" ds:itemID="{63593D54-09EE-46A0-8C7F-7560EAD3B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fdae1-5237-477f-b3ac-3d62f990b515"/>
    <ds:schemaRef ds:uri="d98e1eff-0726-4c6a-b98a-04e9963cd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Azure Data Factory  Architecture Document[19].dotx</Template>
  <TotalTime>21</TotalTime>
  <Pages>6</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McKean</dc:creator>
  <cp:keywords/>
  <dc:description/>
  <cp:lastModifiedBy>Timothy (Tim) McKean</cp:lastModifiedBy>
  <cp:revision>3</cp:revision>
  <cp:lastPrinted>2016-09-27T19:33:00Z</cp:lastPrinted>
  <dcterms:created xsi:type="dcterms:W3CDTF">2023-04-02T21:35:00Z</dcterms:created>
  <dcterms:modified xsi:type="dcterms:W3CDTF">2023-04-02T21:58:00Z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0x010100D914F80A92B8BF46A0461EA1DE9E4226</vt:lpwstr>
  </property>
  <property fmtid="{D5CDD505-2E9C-101B-9397-08002B2CF9AE}" pid="3" name="MSIP_Label_e0ee06db-1980-431f-9f40-cfc6bed7e768_Enabled">
    <vt:lpwstr>true</vt:lpwstr>
  </property>
  <property fmtid="{D5CDD505-2E9C-101B-9397-08002B2CF9AE}" pid="4" name="MSIP_Label_e0ee06db-1980-431f-9f40-cfc6bed7e768_SetDate">
    <vt:lpwstr>2022-12-16T15:06:33Z</vt:lpwstr>
  </property>
  <property fmtid="{D5CDD505-2E9C-101B-9397-08002B2CF9AE}" pid="5" name="MSIP_Label_e0ee06db-1980-431f-9f40-cfc6bed7e768_Method">
    <vt:lpwstr>Standard</vt:lpwstr>
  </property>
  <property fmtid="{D5CDD505-2E9C-101B-9397-08002B2CF9AE}" pid="6" name="MSIP_Label_e0ee06db-1980-431f-9f40-cfc6bed7e768_Name">
    <vt:lpwstr>Public</vt:lpwstr>
  </property>
  <property fmtid="{D5CDD505-2E9C-101B-9397-08002B2CF9AE}" pid="7" name="MSIP_Label_e0ee06db-1980-431f-9f40-cfc6bed7e768_SiteId">
    <vt:lpwstr>e75b8cf2-b242-41b0-8378-a3862dd6f0f4</vt:lpwstr>
  </property>
  <property fmtid="{D5CDD505-2E9C-101B-9397-08002B2CF9AE}" pid="8" name="MSIP_Label_e0ee06db-1980-431f-9f40-cfc6bed7e768_ActionId">
    <vt:lpwstr>b0b5ccc0-8300-46b0-a2f7-4b170a7d5b19</vt:lpwstr>
  </property>
  <property fmtid="{D5CDD505-2E9C-101B-9397-08002B2CF9AE}" pid="9" name="MSIP_Label_e0ee06db-1980-431f-9f40-cfc6bed7e768_ContentBits">
    <vt:lpwstr>0</vt:lpwstr>
  </property>
</Properties>
</file>